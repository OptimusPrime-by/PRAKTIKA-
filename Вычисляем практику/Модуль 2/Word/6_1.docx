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15" w:type="dxa"/>
          <w:left w:w="432" w:type="dxa"/>
          <w:right w:w="115" w:type="dxa"/>
        </w:tblCellMar>
        <w:tblLook w:val="0600" w:firstRow="0" w:lastRow="0" w:firstColumn="0" w:lastColumn="0" w:noHBand="1" w:noVBand="1"/>
      </w:tblPr>
      <w:tblGrid>
        <w:gridCol w:w="4962"/>
        <w:gridCol w:w="78"/>
        <w:gridCol w:w="4950"/>
        <w:gridCol w:w="75"/>
      </w:tblGrid>
      <w:tr w:rsidR="00F907E7" w:rsidRPr="009724A6" w:rsidTr="00DC3515">
        <w:trPr>
          <w:gridAfter w:val="1"/>
          <w:wAfter w:w="75" w:type="dxa"/>
          <w:trHeight w:val="728"/>
        </w:trPr>
        <w:tc>
          <w:tcPr>
            <w:tcW w:w="5040" w:type="dxa"/>
            <w:gridSpan w:val="2"/>
          </w:tcPr>
          <w:p w:rsidR="00F907E7" w:rsidRPr="009724A6" w:rsidRDefault="00DC3515" w:rsidP="00F907E7">
            <w:pPr>
              <w:pStyle w:val="a9"/>
            </w:pPr>
            <w:r>
              <w:rPr>
                <w:sz w:val="28"/>
                <w:szCs w:val="28"/>
              </w:rPr>
              <w:sym w:font="Wingdings" w:char="F0FF"/>
            </w:r>
            <w:r>
              <w:rPr>
                <w:sz w:val="28"/>
                <w:szCs w:val="28"/>
              </w:rPr>
              <w:t xml:space="preserve"> ООО «Домашний компьютер»</w:t>
            </w:r>
          </w:p>
        </w:tc>
        <w:tc>
          <w:tcPr>
            <w:tcW w:w="4950" w:type="dxa"/>
          </w:tcPr>
          <w:p w:rsidR="00F907E7" w:rsidRPr="00C41D1B" w:rsidRDefault="00DC3515" w:rsidP="00F907E7">
            <w:pPr>
              <w:pStyle w:val="a9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Введите свое имя"/>
                <w:tag w:val=""/>
                <w:id w:val="972032921"/>
                <w:placeholder>
                  <w:docPart w:val="4B7B8FEB72354C288D31CCC8F0A6C406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>
                  <w:rPr>
                    <w:sz w:val="28"/>
                    <w:szCs w:val="28"/>
                  </w:rPr>
                  <w:sym w:font="Wingdings" w:char="F0FF"/>
                </w:r>
                <w:r>
                  <w:rPr>
                    <w:sz w:val="28"/>
                    <w:szCs w:val="28"/>
                  </w:rPr>
                  <w:t xml:space="preserve"> ООО «Домашний компьютер»</w:t>
                </w:r>
              </w:sdtContent>
            </w:sdt>
          </w:p>
        </w:tc>
        <w:bookmarkStart w:id="0" w:name="_GoBack"/>
        <w:bookmarkEnd w:id="0"/>
      </w:tr>
      <w:tr w:rsidR="00C41D1B" w:rsidRPr="009724A6" w:rsidTr="00DC3515">
        <w:trPr>
          <w:trHeight w:val="25"/>
        </w:trPr>
        <w:tc>
          <w:tcPr>
            <w:tcW w:w="4962" w:type="dxa"/>
          </w:tcPr>
          <w:p w:rsidR="00C41D1B" w:rsidRPr="00DC3515" w:rsidRDefault="00C41D1B" w:rsidP="00C41D1B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компании"/>
                <w:tag w:val=""/>
                <w:id w:val="980048072"/>
                <w:placeholder>
                  <w:docPart w:val="421A427D067247988F3A7F30A21AC02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C3515" w:rsidRPr="00DC3515">
                  <w:rPr>
                    <w:highlight w:val="lightGray"/>
                  </w:rPr>
                  <w:t>Иванов Иван Иванович</w:t>
                </w:r>
              </w:sdtContent>
            </w:sdt>
          </w:p>
          <w:p w:rsidR="00C41D1B" w:rsidRPr="00DC3515" w:rsidRDefault="00C41D1B" w:rsidP="00C41D1B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электронной почты"/>
                <w:tag w:val=""/>
                <w:id w:val="924765135"/>
                <w:placeholder>
                  <w:docPart w:val="3149D12ABCE3436799E7936D0FC3D17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>Генеральный директор</w:t>
                </w:r>
              </w:sdtContent>
            </w:sdt>
          </w:p>
          <w:p w:rsidR="00C41D1B" w:rsidRPr="00DC3515" w:rsidRDefault="00892629" w:rsidP="00C41D1B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Веб-сайт"/>
                <w:tag w:val=""/>
                <w:id w:val="712779748"/>
                <w:placeholder>
                  <w:docPart w:val="4C2D6971C48046BBB130B0187449D10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 xml:space="preserve">Телефон 33-22-21 факс 2211-11-1 </w:t>
                </w:r>
              </w:sdtContent>
            </w:sdt>
          </w:p>
          <w:p w:rsidR="00892629" w:rsidRPr="009724A6" w:rsidRDefault="00892629" w:rsidP="00892629">
            <w:pPr>
              <w:spacing w:after="600"/>
            </w:pPr>
            <w:r w:rsidRPr="00DC3515">
              <w:rPr>
                <w:highlight w:val="lightGray"/>
              </w:rPr>
              <w:t>123456</w:t>
            </w:r>
            <w:r>
              <w:t xml:space="preserve"> </w:t>
            </w:r>
            <w:r w:rsidRPr="00DC3515">
              <w:rPr>
                <w:highlight w:val="lightGray"/>
              </w:rPr>
              <w:t>Казань, ул. Большая Красная, 4, Телефон: 77-66-55</w:t>
            </w:r>
          </w:p>
        </w:tc>
        <w:tc>
          <w:tcPr>
            <w:tcW w:w="5103" w:type="dxa"/>
            <w:gridSpan w:val="3"/>
          </w:tcPr>
          <w:p w:rsidR="00C41D1B" w:rsidRPr="00DC3515" w:rsidRDefault="00C41D1B" w:rsidP="00F907E7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компании"/>
                <w:tag w:val=""/>
                <w:id w:val="1238432762"/>
                <w:placeholder>
                  <w:docPart w:val="B0CE61FC79BC45C4ABCE6453F349C98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C3515" w:rsidRPr="00DC3515">
                  <w:rPr>
                    <w:highlight w:val="lightGray"/>
                  </w:rPr>
                  <w:t>Иванов Иван Иванович</w:t>
                </w:r>
              </w:sdtContent>
            </w:sdt>
          </w:p>
          <w:p w:rsidR="00C41D1B" w:rsidRPr="00DC3515" w:rsidRDefault="00C41D1B" w:rsidP="00F907E7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электронной почты"/>
                <w:tag w:val=""/>
                <w:id w:val="185876680"/>
                <w:placeholder>
                  <w:docPart w:val="26C524D31E814C588A8EA5C1F55C198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>Генеральный директор</w:t>
                </w:r>
              </w:sdtContent>
            </w:sdt>
          </w:p>
          <w:p w:rsidR="00C41D1B" w:rsidRPr="00DC3515" w:rsidRDefault="00892629" w:rsidP="00590DA2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Веб-сайт"/>
                <w:tag w:val=""/>
                <w:id w:val="-1823887626"/>
                <w:placeholder>
                  <w:docPart w:val="01D24D380D7C48CA8B40DBDBC6086A5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 xml:space="preserve">Телефон 33-22-21 факс 2211-11-1 </w:t>
                </w:r>
              </w:sdtContent>
            </w:sdt>
          </w:p>
          <w:p w:rsidR="00892629" w:rsidRDefault="00892629" w:rsidP="00892629">
            <w:pPr>
              <w:spacing w:after="600"/>
            </w:pPr>
            <w:r w:rsidRPr="00DC3515">
              <w:rPr>
                <w:highlight w:val="lightGray"/>
              </w:rPr>
              <w:t>123456 Казань, ул. Большая Красная, 4, Телефон: 77-66-55</w:t>
            </w:r>
          </w:p>
          <w:p w:rsidR="00892629" w:rsidRPr="009724A6" w:rsidRDefault="00892629" w:rsidP="00590DA2"/>
        </w:tc>
      </w:tr>
      <w:tr w:rsidR="00B36C9F" w:rsidRPr="009724A6" w:rsidTr="00DC3515">
        <w:trPr>
          <w:gridAfter w:val="1"/>
          <w:wAfter w:w="75" w:type="dxa"/>
          <w:trHeight w:val="614"/>
        </w:trPr>
        <w:tc>
          <w:tcPr>
            <w:tcW w:w="5040" w:type="dxa"/>
            <w:gridSpan w:val="2"/>
          </w:tcPr>
          <w:p w:rsidR="00B36C9F" w:rsidRPr="00C41D1B" w:rsidRDefault="00DC3515" w:rsidP="00254A61">
            <w:pPr>
              <w:pStyle w:val="a9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Введите свое имя"/>
                <w:tag w:val=""/>
                <w:id w:val="-2097092770"/>
                <w:placeholder>
                  <w:docPart w:val="1B7262671C444E62BE36E9DB8DB18DEC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>
                  <w:rPr>
                    <w:sz w:val="28"/>
                    <w:szCs w:val="28"/>
                  </w:rPr>
                  <w:sym w:font="Wingdings" w:char="F0FF"/>
                </w:r>
                <w:r>
                  <w:rPr>
                    <w:sz w:val="28"/>
                    <w:szCs w:val="28"/>
                  </w:rPr>
                  <w:t xml:space="preserve"> ООО «Домашний компьютер»</w:t>
                </w:r>
              </w:sdtContent>
            </w:sdt>
          </w:p>
        </w:tc>
        <w:tc>
          <w:tcPr>
            <w:tcW w:w="4950" w:type="dxa"/>
          </w:tcPr>
          <w:p w:rsidR="00B36C9F" w:rsidRPr="00C41D1B" w:rsidRDefault="00DC3515" w:rsidP="00254A61">
            <w:pPr>
              <w:pStyle w:val="a9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Введите свое имя"/>
                <w:tag w:val=""/>
                <w:id w:val="1533997367"/>
                <w:placeholder>
                  <w:docPart w:val="A6B7CB14D7174E2098456FC707521E56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>
                  <w:rPr>
                    <w:sz w:val="28"/>
                    <w:szCs w:val="28"/>
                  </w:rPr>
                  <w:sym w:font="Wingdings" w:char="F0FF"/>
                </w:r>
                <w:r>
                  <w:rPr>
                    <w:sz w:val="28"/>
                    <w:szCs w:val="28"/>
                  </w:rPr>
                  <w:t xml:space="preserve"> ООО «Домашний компьютер»</w:t>
                </w:r>
              </w:sdtContent>
            </w:sdt>
          </w:p>
        </w:tc>
      </w:tr>
      <w:tr w:rsidR="00C41D1B" w:rsidRPr="009724A6" w:rsidTr="00DC3515">
        <w:trPr>
          <w:trHeight w:val="2027"/>
        </w:trPr>
        <w:tc>
          <w:tcPr>
            <w:tcW w:w="4962" w:type="dxa"/>
          </w:tcPr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компании"/>
                <w:tag w:val=""/>
                <w:id w:val="-1396041995"/>
                <w:placeholder>
                  <w:docPart w:val="6FE29F33F2E54F88A0D1B1521CB9C28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C3515" w:rsidRPr="00DC3515">
                  <w:rPr>
                    <w:highlight w:val="lightGray"/>
                  </w:rPr>
                  <w:t>Иванов Иван Иванович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электронной почты"/>
                <w:tag w:val=""/>
                <w:id w:val="19515116"/>
                <w:placeholder>
                  <w:docPart w:val="9B39D86381484BBE84857D043A175D3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>Генеральный директор</w:t>
                </w:r>
              </w:sdtContent>
            </w:sdt>
          </w:p>
          <w:p w:rsidR="00892629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Веб-сайт"/>
                <w:tag w:val=""/>
                <w:id w:val="-1257822732"/>
                <w:placeholder>
                  <w:docPart w:val="CC91F5F415E74A508A11CD37370745B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 xml:space="preserve">Телефон 33-22-21 факс 2211-11-1 </w:t>
                </w:r>
              </w:sdtContent>
            </w:sdt>
          </w:p>
          <w:p w:rsidR="00892629" w:rsidRPr="009724A6" w:rsidRDefault="00892629" w:rsidP="00892629">
            <w:pPr>
              <w:spacing w:after="600"/>
            </w:pPr>
            <w:r w:rsidRPr="00DC3515">
              <w:rPr>
                <w:highlight w:val="lightGray"/>
              </w:rPr>
              <w:t>123456 Казань, ул. Большая Красная, 4, Телефон: 77-66-55</w:t>
            </w:r>
          </w:p>
        </w:tc>
        <w:tc>
          <w:tcPr>
            <w:tcW w:w="5103" w:type="dxa"/>
            <w:gridSpan w:val="3"/>
          </w:tcPr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компании"/>
                <w:tag w:val=""/>
                <w:id w:val="1484200405"/>
                <w:placeholder>
                  <w:docPart w:val="F0B614D35BA243B48F66825295A2D91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C3515" w:rsidRPr="00DC3515">
                  <w:rPr>
                    <w:highlight w:val="lightGray"/>
                  </w:rPr>
                  <w:t>Иванов Иван Иванович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электронной почты"/>
                <w:tag w:val=""/>
                <w:id w:val="-1717268025"/>
                <w:placeholder>
                  <w:docPart w:val="75708511BDB642A4A65C01725FCACE0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>Генеральный директор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Веб-сайт"/>
                <w:tag w:val=""/>
                <w:id w:val="-531723393"/>
                <w:placeholder>
                  <w:docPart w:val="6F47F718B11B4867BAF64F73C1F3E2E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 xml:space="preserve">Телефон 33-22-21 факс 2211-11-1 </w:t>
                </w:r>
              </w:sdtContent>
            </w:sdt>
          </w:p>
          <w:p w:rsidR="00892629" w:rsidRPr="009724A6" w:rsidRDefault="00892629" w:rsidP="00892629">
            <w:pPr>
              <w:spacing w:after="600"/>
            </w:pPr>
            <w:r w:rsidRPr="00DC3515">
              <w:rPr>
                <w:highlight w:val="lightGray"/>
              </w:rPr>
              <w:t>123456 Казань, ул. Большая Красная, 4, Телефон</w:t>
            </w:r>
            <w:r w:rsidRPr="00DC3515">
              <w:t xml:space="preserve">: </w:t>
            </w:r>
            <w:r w:rsidRPr="00DC3515">
              <w:rPr>
                <w:highlight w:val="lightGray"/>
              </w:rPr>
              <w:t>77-66-55</w:t>
            </w:r>
          </w:p>
        </w:tc>
      </w:tr>
      <w:tr w:rsidR="00B36C9F" w:rsidRPr="009724A6" w:rsidTr="00DC3515">
        <w:trPr>
          <w:gridAfter w:val="1"/>
          <w:wAfter w:w="75" w:type="dxa"/>
          <w:trHeight w:val="726"/>
        </w:trPr>
        <w:tc>
          <w:tcPr>
            <w:tcW w:w="5040" w:type="dxa"/>
            <w:gridSpan w:val="2"/>
          </w:tcPr>
          <w:p w:rsidR="00B36C9F" w:rsidRPr="00C41D1B" w:rsidRDefault="00DC3515" w:rsidP="00254A61">
            <w:pPr>
              <w:pStyle w:val="a9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Введите свое имя"/>
                <w:tag w:val=""/>
                <w:id w:val="1654175960"/>
                <w:placeholder>
                  <w:docPart w:val="FD794897A2074D808066A705E700616B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>
                  <w:rPr>
                    <w:sz w:val="28"/>
                    <w:szCs w:val="28"/>
                  </w:rPr>
                  <w:sym w:font="Wingdings" w:char="F0FF"/>
                </w:r>
                <w:r>
                  <w:rPr>
                    <w:sz w:val="28"/>
                    <w:szCs w:val="28"/>
                  </w:rPr>
                  <w:t xml:space="preserve"> ООО «Домашний компьютер»</w:t>
                </w:r>
              </w:sdtContent>
            </w:sdt>
          </w:p>
        </w:tc>
        <w:tc>
          <w:tcPr>
            <w:tcW w:w="4950" w:type="dxa"/>
          </w:tcPr>
          <w:p w:rsidR="00B36C9F" w:rsidRPr="00C41D1B" w:rsidRDefault="00DC3515" w:rsidP="00254A61">
            <w:pPr>
              <w:pStyle w:val="a9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Введите свое имя"/>
                <w:tag w:val=""/>
                <w:id w:val="-1407447185"/>
                <w:placeholder>
                  <w:docPart w:val="38AB9740EA4347B2921C68974CCD319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>
                  <w:rPr>
                    <w:sz w:val="28"/>
                    <w:szCs w:val="28"/>
                  </w:rPr>
                  <w:sym w:font="Wingdings" w:char="F0FF"/>
                </w:r>
                <w:r>
                  <w:rPr>
                    <w:sz w:val="28"/>
                    <w:szCs w:val="28"/>
                  </w:rPr>
                  <w:t xml:space="preserve"> ООО «Домашний компьютер»</w:t>
                </w:r>
              </w:sdtContent>
            </w:sdt>
          </w:p>
        </w:tc>
      </w:tr>
      <w:tr w:rsidR="00C41D1B" w:rsidRPr="009724A6" w:rsidTr="00DC3515">
        <w:trPr>
          <w:trHeight w:val="1871"/>
        </w:trPr>
        <w:tc>
          <w:tcPr>
            <w:tcW w:w="4962" w:type="dxa"/>
          </w:tcPr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компании"/>
                <w:tag w:val=""/>
                <w:id w:val="-1397737393"/>
                <w:placeholder>
                  <w:docPart w:val="D3103BB164EC4B27A650389D1BE9FAE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C3515" w:rsidRPr="00DC3515">
                  <w:rPr>
                    <w:highlight w:val="lightGray"/>
                  </w:rPr>
                  <w:t>Иванов Иван Иванович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электронной почты"/>
                <w:tag w:val=""/>
                <w:id w:val="1975555401"/>
                <w:placeholder>
                  <w:docPart w:val="A7919E0157F24DEFA41795282BAE316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>Генеральный директор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Веб-сайт"/>
                <w:tag w:val=""/>
                <w:id w:val="1866243490"/>
                <w:placeholder>
                  <w:docPart w:val="0C0623D5C6354479B312DBCAF27C812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 xml:space="preserve">Телефон 33-22-21 факс 2211-11-1 </w:t>
                </w:r>
              </w:sdtContent>
            </w:sdt>
          </w:p>
          <w:p w:rsidR="00DC3515" w:rsidRPr="009724A6" w:rsidRDefault="00DC3515" w:rsidP="00254A61">
            <w:r w:rsidRPr="00DC3515">
              <w:rPr>
                <w:highlight w:val="lightGray"/>
              </w:rPr>
              <w:t>123456 Казань, ул. Большая Красная, 4, Телефон: 77-66-55</w:t>
            </w:r>
          </w:p>
        </w:tc>
        <w:tc>
          <w:tcPr>
            <w:tcW w:w="5103" w:type="dxa"/>
            <w:gridSpan w:val="3"/>
          </w:tcPr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компании"/>
                <w:tag w:val=""/>
                <w:id w:val="-1156757130"/>
                <w:placeholder>
                  <w:docPart w:val="AA80C1AF97024310A30AF9382B48AB7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C3515" w:rsidRPr="00DC3515">
                  <w:rPr>
                    <w:highlight w:val="lightGray"/>
                  </w:rPr>
                  <w:t>Иванов Иван Иванович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электронной почты"/>
                <w:tag w:val=""/>
                <w:id w:val="2124189588"/>
                <w:placeholder>
                  <w:docPart w:val="12F39CA4580544CDA20E030D96979C3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>Генеральный директор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Веб-сайт"/>
                <w:tag w:val=""/>
                <w:id w:val="-2013437077"/>
                <w:placeholder>
                  <w:docPart w:val="8CCF277F6277437A82FD980E071EE5A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 xml:space="preserve">Телефон 33-22-21 факс 2211-11-1 </w:t>
                </w:r>
              </w:sdtContent>
            </w:sdt>
          </w:p>
          <w:p w:rsidR="00DC3515" w:rsidRPr="009724A6" w:rsidRDefault="00DC3515" w:rsidP="00254A61">
            <w:r w:rsidRPr="00DC3515">
              <w:rPr>
                <w:highlight w:val="lightGray"/>
              </w:rPr>
              <w:t>123456 Казань, ул. Большая Красная, 4, Телефон: 77-66-55</w:t>
            </w:r>
          </w:p>
        </w:tc>
      </w:tr>
      <w:tr w:rsidR="00B36C9F" w:rsidRPr="009724A6" w:rsidTr="00DC3515">
        <w:trPr>
          <w:gridAfter w:val="1"/>
          <w:wAfter w:w="75" w:type="dxa"/>
          <w:trHeight w:val="738"/>
        </w:trPr>
        <w:tc>
          <w:tcPr>
            <w:tcW w:w="5040" w:type="dxa"/>
            <w:gridSpan w:val="2"/>
          </w:tcPr>
          <w:p w:rsidR="00B36C9F" w:rsidRPr="00C41D1B" w:rsidRDefault="00DC3515" w:rsidP="00254A61">
            <w:pPr>
              <w:pStyle w:val="a9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Введите свое имя"/>
                <w:tag w:val=""/>
                <w:id w:val="1285921000"/>
                <w:placeholder>
                  <w:docPart w:val="9FFAB58AA79F405F913CCC5A92CD7C59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>
                  <w:rPr>
                    <w:sz w:val="28"/>
                    <w:szCs w:val="28"/>
                  </w:rPr>
                  <w:sym w:font="Wingdings" w:char="F0FF"/>
                </w:r>
                <w:r>
                  <w:rPr>
                    <w:sz w:val="28"/>
                    <w:szCs w:val="28"/>
                  </w:rPr>
                  <w:t xml:space="preserve"> ООО «Домашний компьютер»</w:t>
                </w:r>
              </w:sdtContent>
            </w:sdt>
          </w:p>
        </w:tc>
        <w:tc>
          <w:tcPr>
            <w:tcW w:w="4950" w:type="dxa"/>
          </w:tcPr>
          <w:p w:rsidR="00B36C9F" w:rsidRPr="00C41D1B" w:rsidRDefault="00DC3515" w:rsidP="00254A61">
            <w:pPr>
              <w:pStyle w:val="a9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Введите свое имя"/>
                <w:tag w:val=""/>
                <w:id w:val="1231889243"/>
                <w:placeholder>
                  <w:docPart w:val="8CE8963BAB594DBEA9ED3A14435D524C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>
                  <w:rPr>
                    <w:sz w:val="28"/>
                    <w:szCs w:val="28"/>
                  </w:rPr>
                  <w:sym w:font="Wingdings" w:char="F0FF"/>
                </w:r>
                <w:r>
                  <w:rPr>
                    <w:sz w:val="28"/>
                    <w:szCs w:val="28"/>
                  </w:rPr>
                  <w:t xml:space="preserve"> ООО «Домашний компьютер»</w:t>
                </w:r>
              </w:sdtContent>
            </w:sdt>
          </w:p>
        </w:tc>
      </w:tr>
      <w:tr w:rsidR="00C41D1B" w:rsidRPr="009724A6" w:rsidTr="00DC3515">
        <w:trPr>
          <w:trHeight w:val="2011"/>
        </w:trPr>
        <w:tc>
          <w:tcPr>
            <w:tcW w:w="4962" w:type="dxa"/>
          </w:tcPr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компании"/>
                <w:tag w:val=""/>
                <w:id w:val="-2109957410"/>
                <w:placeholder>
                  <w:docPart w:val="2FF3A51F42AD4647AED683987DAAEA4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C3515" w:rsidRPr="00DC3515">
                  <w:rPr>
                    <w:highlight w:val="lightGray"/>
                  </w:rPr>
                  <w:t>Иванов Иван Иванович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электронной почты"/>
                <w:tag w:val=""/>
                <w:id w:val="-1810004897"/>
                <w:placeholder>
                  <w:docPart w:val="729ADAE85F344792B85A2918C509307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>Генеральный директор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Веб-сайт"/>
                <w:tag w:val=""/>
                <w:id w:val="-2004962598"/>
                <w:placeholder>
                  <w:docPart w:val="766F6EBBEAC04B0BAB8744405E0847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 xml:space="preserve">Телефон 33-22-21 факс 2211-11-1 </w:t>
                </w:r>
              </w:sdtContent>
            </w:sdt>
          </w:p>
          <w:p w:rsidR="00DC3515" w:rsidRPr="009724A6" w:rsidRDefault="00DC3515" w:rsidP="00254A61">
            <w:r w:rsidRPr="00DC3515">
              <w:rPr>
                <w:highlight w:val="lightGray"/>
              </w:rPr>
              <w:t>123456 Казань, ул. Большая Красная, 4, Телефон: 77-66-55</w:t>
            </w:r>
          </w:p>
        </w:tc>
        <w:tc>
          <w:tcPr>
            <w:tcW w:w="5103" w:type="dxa"/>
            <w:gridSpan w:val="3"/>
          </w:tcPr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компании"/>
                <w:tag w:val=""/>
                <w:id w:val="-912381682"/>
                <w:placeholder>
                  <w:docPart w:val="9318861E429F4487A4740B0C7953A26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C3515" w:rsidRPr="00DC3515">
                  <w:rPr>
                    <w:highlight w:val="lightGray"/>
                  </w:rPr>
                  <w:t>Иванов Иван Иванович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электронной почты"/>
                <w:tag w:val=""/>
                <w:id w:val="1224412709"/>
                <w:placeholder>
                  <w:docPart w:val="752BB79F3D4141D18331DB05C30DA8F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>Генеральный директор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Веб-сайт"/>
                <w:tag w:val=""/>
                <w:id w:val="-579594958"/>
                <w:placeholder>
                  <w:docPart w:val="D1870A34206D436E9694D96E37F1FA4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 xml:space="preserve">Телефон 33-22-21 факс 2211-11-1 </w:t>
                </w:r>
              </w:sdtContent>
            </w:sdt>
          </w:p>
          <w:p w:rsidR="00DC3515" w:rsidRPr="00DC3515" w:rsidRDefault="00DC3515" w:rsidP="00254A61">
            <w:pPr>
              <w:rPr>
                <w:highlight w:val="lightGray"/>
              </w:rPr>
            </w:pPr>
            <w:r w:rsidRPr="00DC3515">
              <w:rPr>
                <w:highlight w:val="lightGray"/>
              </w:rPr>
              <w:t>123456 Казань, ул. Большая Красная, 4, Телефон: 77-66-55</w:t>
            </w:r>
          </w:p>
        </w:tc>
      </w:tr>
      <w:tr w:rsidR="00B36C9F" w:rsidRPr="009724A6" w:rsidTr="00DC3515">
        <w:trPr>
          <w:gridAfter w:val="1"/>
          <w:wAfter w:w="75" w:type="dxa"/>
          <w:trHeight w:val="723"/>
        </w:trPr>
        <w:tc>
          <w:tcPr>
            <w:tcW w:w="5040" w:type="dxa"/>
            <w:gridSpan w:val="2"/>
          </w:tcPr>
          <w:p w:rsidR="00B36C9F" w:rsidRPr="00C41D1B" w:rsidRDefault="00DC3515" w:rsidP="00254A61">
            <w:pPr>
              <w:pStyle w:val="a9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Введите свое имя"/>
                <w:tag w:val=""/>
                <w:id w:val="1450517154"/>
                <w:placeholder>
                  <w:docPart w:val="83903EA438DA4D88B2430DF930916DAB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>
                  <w:rPr>
                    <w:sz w:val="28"/>
                    <w:szCs w:val="28"/>
                  </w:rPr>
                  <w:sym w:font="Wingdings" w:char="F0FF"/>
                </w:r>
                <w:r>
                  <w:rPr>
                    <w:sz w:val="28"/>
                    <w:szCs w:val="28"/>
                  </w:rPr>
                  <w:t xml:space="preserve"> ООО «Домашний компьютер»</w:t>
                </w:r>
              </w:sdtContent>
            </w:sdt>
          </w:p>
        </w:tc>
        <w:tc>
          <w:tcPr>
            <w:tcW w:w="4950" w:type="dxa"/>
          </w:tcPr>
          <w:p w:rsidR="00B36C9F" w:rsidRPr="00C41D1B" w:rsidRDefault="00DC3515" w:rsidP="00254A61">
            <w:pPr>
              <w:pStyle w:val="a9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Введите свое имя"/>
                <w:tag w:val=""/>
                <w:id w:val="-76675022"/>
                <w:placeholder>
                  <w:docPart w:val="1F882BDFBEF44A01BEB90FAF7CA3F3DE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>
                  <w:rPr>
                    <w:sz w:val="28"/>
                    <w:szCs w:val="28"/>
                  </w:rPr>
                  <w:sym w:font="Wingdings" w:char="F0FF"/>
                </w:r>
                <w:r>
                  <w:rPr>
                    <w:sz w:val="28"/>
                    <w:szCs w:val="28"/>
                  </w:rPr>
                  <w:t xml:space="preserve"> ООО «Домашний компьютер»</w:t>
                </w:r>
              </w:sdtContent>
            </w:sdt>
          </w:p>
        </w:tc>
      </w:tr>
      <w:tr w:rsidR="00C41D1B" w:rsidRPr="009724A6" w:rsidTr="00C41D1B">
        <w:trPr>
          <w:trHeight w:val="1415"/>
        </w:trPr>
        <w:tc>
          <w:tcPr>
            <w:tcW w:w="4962" w:type="dxa"/>
          </w:tcPr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компании"/>
                <w:tag w:val=""/>
                <w:id w:val="-1717578511"/>
                <w:placeholder>
                  <w:docPart w:val="ED0AE531CB89469D932052813F49F61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C3515" w:rsidRPr="00DC3515">
                  <w:rPr>
                    <w:highlight w:val="lightGray"/>
                  </w:rPr>
                  <w:t>Иванов Иван Иванович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электронной почты"/>
                <w:tag w:val=""/>
                <w:id w:val="2054888540"/>
                <w:placeholder>
                  <w:docPart w:val="CF476B91170043F1B7EBF0119ED88CC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>Генеральный директор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Веб-сайт"/>
                <w:tag w:val=""/>
                <w:id w:val="1252089363"/>
                <w:placeholder>
                  <w:docPart w:val="55F87104DF674ACDBBCA55B1CA4152D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 xml:space="preserve">Телефон 33-22-21 факс 2211-11-1 </w:t>
                </w:r>
              </w:sdtContent>
            </w:sdt>
          </w:p>
          <w:p w:rsidR="00DC3515" w:rsidRPr="009724A6" w:rsidRDefault="00DC3515" w:rsidP="00254A61">
            <w:r w:rsidRPr="00DC3515">
              <w:rPr>
                <w:highlight w:val="lightGray"/>
              </w:rPr>
              <w:t>123456 Казань, ул. Большая Красная, 4, Телефон: 77-66-55</w:t>
            </w:r>
          </w:p>
        </w:tc>
        <w:tc>
          <w:tcPr>
            <w:tcW w:w="5103" w:type="dxa"/>
            <w:gridSpan w:val="3"/>
          </w:tcPr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компании"/>
                <w:tag w:val=""/>
                <w:id w:val="1654172518"/>
                <w:placeholder>
                  <w:docPart w:val="160036B0B1014FD3AC2B9D0E772C12A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C3515" w:rsidRPr="00DC3515">
                  <w:rPr>
                    <w:highlight w:val="lightGray"/>
                  </w:rPr>
                  <w:t>Иванов Иван Иванович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Адрес электронной почты"/>
                <w:tag w:val=""/>
                <w:id w:val="-688517868"/>
                <w:placeholder>
                  <w:docPart w:val="6734AFD46398475ABB61B9F23DE52CA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>Генеральный директор</w:t>
                </w:r>
              </w:sdtContent>
            </w:sdt>
          </w:p>
          <w:p w:rsidR="00C41D1B" w:rsidRPr="00DC3515" w:rsidRDefault="00C41D1B" w:rsidP="00254A61">
            <w:pPr>
              <w:rPr>
                <w:highlight w:val="lightGray"/>
              </w:rPr>
            </w:pPr>
            <w:sdt>
              <w:sdtPr>
                <w:rPr>
                  <w:highlight w:val="lightGray"/>
                </w:rPr>
                <w:alias w:val="Веб-сайт"/>
                <w:tag w:val=""/>
                <w:id w:val="264043815"/>
                <w:placeholder>
                  <w:docPart w:val="D2516088EF8542ACB431D5D4E8DFAEC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="00DC3515" w:rsidRPr="00DC3515">
                  <w:rPr>
                    <w:highlight w:val="lightGray"/>
                  </w:rPr>
                  <w:t xml:space="preserve">Телефон 33-22-21 факс 2211-11-1 </w:t>
                </w:r>
              </w:sdtContent>
            </w:sdt>
          </w:p>
          <w:p w:rsidR="00DC3515" w:rsidRPr="009724A6" w:rsidRDefault="00DC3515" w:rsidP="00254A61">
            <w:r w:rsidRPr="00DC3515">
              <w:rPr>
                <w:highlight w:val="lightGray"/>
              </w:rPr>
              <w:t>123456 Казань, ул. Большая Красная, 4, Телефон: 77-66-55</w:t>
            </w:r>
          </w:p>
        </w:tc>
      </w:tr>
    </w:tbl>
    <w:p w:rsidR="00C32AED" w:rsidRPr="009724A6" w:rsidRDefault="00C32AED" w:rsidP="005D44A0">
      <w:pPr>
        <w:spacing w:before="0"/>
        <w:rPr>
          <w:sz w:val="8"/>
        </w:rPr>
      </w:pPr>
    </w:p>
    <w:sectPr w:rsidR="00C32AED" w:rsidRPr="009724A6" w:rsidSect="002911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10" w:right="893" w:bottom="360" w:left="893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4D30" w:rsidRDefault="009F4D30" w:rsidP="000861BD">
      <w:r>
        <w:separator/>
      </w:r>
    </w:p>
  </w:endnote>
  <w:endnote w:type="continuationSeparator" w:id="0">
    <w:p w:rsidR="009F4D30" w:rsidRDefault="009F4D30" w:rsidP="0008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EC5" w:rsidRDefault="001E4EC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EC5" w:rsidRDefault="001E4EC5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EC5" w:rsidRDefault="001E4E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4D30" w:rsidRDefault="009F4D30" w:rsidP="000861BD">
      <w:r>
        <w:separator/>
      </w:r>
    </w:p>
  </w:footnote>
  <w:footnote w:type="continuationSeparator" w:id="0">
    <w:p w:rsidR="009F4D30" w:rsidRDefault="009F4D30" w:rsidP="00086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EC5" w:rsidRDefault="001E4EC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61BD" w:rsidRDefault="005D44A0">
    <w:pPr>
      <w:pStyle w:val="ab"/>
    </w:pPr>
    <w:r>
      <w:rPr>
        <w:noProof/>
        <w:lang w:bidi="ru-RU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7F66BD45" wp14:editId="6B4BE7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90688" cy="10058400"/>
              <wp:effectExtent l="0" t="0" r="39370" b="19050"/>
              <wp:wrapNone/>
              <wp:docPr id="624" name="Группа 6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688" cy="10058400"/>
                        <a:chOff x="0" y="0"/>
                        <a:chExt cx="7787640" cy="10058400"/>
                      </a:xfrm>
                    </wpg:grpSpPr>
                    <wpg:grpSp>
                      <wpg:cNvPr id="500" name="Графический объект 17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693420" y="7848600"/>
                          <a:ext cx="3188970" cy="816610"/>
                          <a:chOff x="-7144" y="-102257"/>
                          <a:chExt cx="6005513" cy="2019162"/>
                        </a:xfrm>
                      </wpg:grpSpPr>
                      <wps:wsp>
                        <wps:cNvPr id="501" name="Полилиния: Форма 501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олилиния: Форма 502"/>
                        <wps:cNvSpPr/>
                        <wps:spPr>
                          <a:xfrm>
                            <a:off x="-7144" y="-7145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олилиния: Форма 503"/>
                        <wps:cNvSpPr/>
                        <wps:spPr>
                          <a:xfrm>
                            <a:off x="-7144" y="-102257"/>
                            <a:ext cx="6000750" cy="904876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олилиния: фигура 504"/>
                        <wps:cNvSpPr/>
                        <wps:spPr>
                          <a:xfrm>
                            <a:off x="3176111" y="924400"/>
                            <a:ext cx="2819399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05" name="Графический объект 17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3886200" y="7856220"/>
                          <a:ext cx="3188970" cy="816610"/>
                          <a:chOff x="-7144" y="-102257"/>
                          <a:chExt cx="6005513" cy="2019162"/>
                        </a:xfrm>
                      </wpg:grpSpPr>
                      <wps:wsp>
                        <wps:cNvPr id="506" name="Полилиния: Форма 506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Полилиния: Форма 511"/>
                        <wps:cNvSpPr/>
                        <wps:spPr>
                          <a:xfrm>
                            <a:off x="-7144" y="-7145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илиния: фигура 32"/>
                        <wps:cNvSpPr/>
                        <wps:spPr>
                          <a:xfrm>
                            <a:off x="-7144" y="-102257"/>
                            <a:ext cx="6000750" cy="904876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илиния: фигура 33"/>
                        <wps:cNvSpPr/>
                        <wps:spPr>
                          <a:xfrm>
                            <a:off x="3176111" y="924400"/>
                            <a:ext cx="2819399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89" name="Графический объект 17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693420" y="5974080"/>
                          <a:ext cx="3188970" cy="816610"/>
                          <a:chOff x="-7144" y="-102257"/>
                          <a:chExt cx="6005513" cy="2019162"/>
                        </a:xfrm>
                      </wpg:grpSpPr>
                      <wps:wsp>
                        <wps:cNvPr id="490" name="Полилиния: Форма 49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Полилиния: Форма 491"/>
                        <wps:cNvSpPr/>
                        <wps:spPr>
                          <a:xfrm>
                            <a:off x="-7144" y="-7145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Полилиния: Форма 493"/>
                        <wps:cNvSpPr/>
                        <wps:spPr>
                          <a:xfrm>
                            <a:off x="-7144" y="-102257"/>
                            <a:ext cx="6000750" cy="904876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Полилиния: фигура 494"/>
                        <wps:cNvSpPr/>
                        <wps:spPr>
                          <a:xfrm>
                            <a:off x="3176111" y="924400"/>
                            <a:ext cx="2819399" cy="828674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1" name="Графический объект 17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693420" y="4122420"/>
                          <a:ext cx="3188970" cy="816610"/>
                          <a:chOff x="-7144" y="-102257"/>
                          <a:chExt cx="6005513" cy="2019163"/>
                        </a:xfrm>
                      </wpg:grpSpPr>
                      <wps:wsp>
                        <wps:cNvPr id="480" name="Полилиния: Форма 48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Полилиния: Форма 481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Полилиния: Форма 482"/>
                        <wps:cNvSpPr/>
                        <wps:spPr>
                          <a:xfrm>
                            <a:off x="-7144" y="-102257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Полилиния: фигура 483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84" name="Графический объект 17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3886200" y="4130040"/>
                          <a:ext cx="3188970" cy="816610"/>
                          <a:chOff x="-7144" y="-102257"/>
                          <a:chExt cx="6005513" cy="2019163"/>
                        </a:xfrm>
                      </wpg:grpSpPr>
                      <wps:wsp>
                        <wps:cNvPr id="485" name="Полилиния: Форма 485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Полилиния: Форма 486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Полилиния: Форма 487"/>
                        <wps:cNvSpPr/>
                        <wps:spPr>
                          <a:xfrm>
                            <a:off x="-7144" y="-102257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Полилиния: фигура 488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Графический объект 17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685800" y="2286000"/>
                          <a:ext cx="3188970" cy="816610"/>
                          <a:chOff x="-7144" y="-102257"/>
                          <a:chExt cx="6005513" cy="2019163"/>
                        </a:xfrm>
                      </wpg:grpSpPr>
                      <wps:wsp>
                        <wps:cNvPr id="16" name="Полилиния: Фигура 16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илиния: Форма 17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илиния: Фигура 18"/>
                        <wps:cNvSpPr/>
                        <wps:spPr>
                          <a:xfrm>
                            <a:off x="-7144" y="-102257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илиния: фигура 21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5" name="Графический объект 17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3878580" y="2286000"/>
                          <a:ext cx="3188970" cy="816610"/>
                          <a:chOff x="-7144" y="-102257"/>
                          <a:chExt cx="6005513" cy="2019163"/>
                        </a:xfrm>
                      </wpg:grpSpPr>
                      <wps:wsp>
                        <wps:cNvPr id="27" name="Полилиния: Форма 27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илиния: Форма 28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илиния: Форма 29"/>
                        <wps:cNvSpPr/>
                        <wps:spPr>
                          <a:xfrm>
                            <a:off x="-7144" y="-102257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илиния: фигура 30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" name="Прямая соединительная линия 1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15240" y="4572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Прямая соединительная линия 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22860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92" name="Прямая соединительная линия 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41148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495" name="Графический объект 17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3886200" y="5974080"/>
                          <a:ext cx="3188970" cy="816610"/>
                          <a:chOff x="-7144" y="-102257"/>
                          <a:chExt cx="6005513" cy="2019162"/>
                        </a:xfrm>
                      </wpg:grpSpPr>
                      <wps:wsp>
                        <wps:cNvPr id="496" name="Полилиния: Форма 496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Полилиния: Форма 497"/>
                        <wps:cNvSpPr/>
                        <wps:spPr>
                          <a:xfrm>
                            <a:off x="-7144" y="-7145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Полилиния: Форма 498"/>
                        <wps:cNvSpPr/>
                        <wps:spPr>
                          <a:xfrm>
                            <a:off x="-7144" y="-102257"/>
                            <a:ext cx="6000750" cy="904876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Полилиния: фигура 499"/>
                        <wps:cNvSpPr/>
                        <wps:spPr>
                          <a:xfrm>
                            <a:off x="3176111" y="924400"/>
                            <a:ext cx="2819399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Прямая соединительная линия 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59436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Прямая соединительная линия 8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68580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19" name="Графический объект 17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685800" y="457200"/>
                          <a:ext cx="3188970" cy="816610"/>
                          <a:chOff x="-7144" y="-102257"/>
                          <a:chExt cx="6005513" cy="2019163"/>
                        </a:xfrm>
                      </wpg:grpSpPr>
                      <wps:wsp>
                        <wps:cNvPr id="20" name="Полилиния: фигура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илиния: Фигура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олилиния: Фигура 23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/>
                        <wps:spPr>
                          <a:xfrm>
                            <a:off x="-7144" y="-102257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илиния: фигура 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" name="Графический объект 17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3878580" y="457200"/>
                          <a:ext cx="3188970" cy="816610"/>
                          <a:chOff x="-7144" y="-102257"/>
                          <a:chExt cx="6005513" cy="2019163"/>
                        </a:xfrm>
                      </wpg:grpSpPr>
                      <wps:wsp>
                        <wps:cNvPr id="7" name="Полилиния: Фигура 7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илиния: фигура 11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илиния: Фигура 13"/>
                        <wps:cNvSpPr/>
                        <wps:spPr>
                          <a:xfrm>
                            <a:off x="-7144" y="-102257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илиния: фигура 1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8" name="Прямая соединительная линия 6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96012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Прямая соединительная линия 5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7781925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A2D39DA" id="Группа 624" o:spid="_x0000_s1026" style="position:absolute;margin-left:0;margin-top:0;width:613.45pt;height:11in;z-index:251693056;mso-position-horizontal:center;mso-position-horizontal-relative:page;mso-position-vertical:center;mso-position-vertical-relative:page;mso-width-relative:margin" coordsize="7787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">
              <v:group id="Графический объект 17" o:spid="_x0000_s1027" style="position:absolute;left:6934;top:78486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<v:shape id="Полилиния: Форма 501" o:spid="_x0000_s102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орма 502" o:spid="_x0000_s102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орма 503" o:spid="_x0000_s103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7;3546634,574835;5998369,893922;5998369,7144;7144,7144" o:connectangles="0,0,0,0,0,0"/>
                </v:shape>
                <v:shape id="Полилиния: фигура 504" o:spid="_x0000_s103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3,428149;2815113,7144;7144,481489" o:connectangles="0,0,0,0,0"/>
                </v:shape>
              </v:group>
              <v:group id="Графический объект 17" o:spid="_x0000_s1032" style="position:absolute;left:38862;top:78562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<v:shape id="Полилиния: Форма 506" o:spid="_x0000_s103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орма 511" o:spid="_x0000_s103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игура 32" o:spid="_x0000_s103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7zB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xj+v8QfIOd/AAAA//8DAFBLAQItABQABgAIAAAAIQDb4fbL7gAAAIUBAAATAAAAAAAAAAAA&#10;AAAAAAAAAABbQ29udGVudF9UeXBlc10ueG1sUEsBAi0AFAAGAAgAAAAhAFr0LFu/AAAAFQEAAAsA&#10;AAAAAAAAAAAAAAAAHwEAAF9yZWxzLy5yZWxzUEsBAi0AFAAGAAgAAAAhAEuXvMH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7;3546634,574835;5998369,893922;5998369,7144;7144,7144" o:connectangles="0,0,0,0,0,0"/>
                </v:shape>
                <v:shape id="Полилиния: фигура 33" o:spid="_x0000_s103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3,428149;2815113,7144;7144,481489" o:connectangles="0,0,0,0,0"/>
                </v:shape>
              </v:group>
              <v:group id="Графический объект 17" o:spid="_x0000_s1037" style="position:absolute;left:6934;top:5974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shape id="Полилиния: Форма 490" o:spid="_x0000_s103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орма 491" o:spid="_x0000_s103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орма 493" o:spid="_x0000_s104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7;3546634,574835;5998369,893922;5998369,7144;7144,7144" o:connectangles="0,0,0,0,0,0"/>
                </v:shape>
                <v:shape id="Полилиния: фигура 494" o:spid="_x0000_s104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8;1305401,812958;2815113,428148;2815113,7144;7144,481488" o:connectangles="0,0,0,0,0"/>
                </v:shape>
              </v:group>
              <v:group id="Графический объект 17" o:spid="_x0000_s1042" style="position:absolute;left:6934;top:41224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Полилиния: Форма 480" o:spid="_x0000_s104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орма 481" o:spid="_x0000_s104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орма 482" o:spid="_x0000_s104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Полилиния: фигура 483" o:spid="_x0000_s104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  <v:group id="Графический объект 17" o:spid="_x0000_s1047" style="position:absolute;left:38862;top:4130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<v:shape id="Полилиния: Форма 485" o:spid="_x0000_s104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орма 486" o:spid="_x0000_s104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орма 487" o:spid="_x0000_s105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Полилиния: фигура 488" o:spid="_x0000_s105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  <v:group id="Графический объект 17" o:spid="_x0000_s1052" style="position:absolute;left:6858;top:2286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Полилиния: Фигура 16" o:spid="_x0000_s105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орма 17" o:spid="_x0000_s105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игура 18" o:spid="_x0000_s105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Полилиния: фигура 21" o:spid="_x0000_s105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  <v:group id="Графический объект 17" o:spid="_x0000_s1057" style="position:absolute;left:38785;top:22860;width:31890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shape id="Полилиния: Форма 27" o:spid="_x0000_s105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орма 28" o:spid="_x0000_s105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орма 29" o:spid="_x0000_s106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Полилиния: фигура 30" o:spid="_x0000_s106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  <v:line id="Прямая соединительная линия 1" o:spid="_x0000_s1062" style="position:absolute;visibility:visible;mso-wrap-style:square" from="152,4572" to="7787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<v:stroke dashstyle="dash" joinstyle="miter"/>
              </v:line>
              <v:line id="Прямая соединительная линия 2" o:spid="_x0000_s1063" style="position:absolute;visibility:visible;mso-wrap-style:square" from="0,22860" to="77724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<v:stroke dashstyle="dash" joinstyle="miter"/>
              </v:line>
              <v:line id="Прямая соединительная линия 3" o:spid="_x0000_s1064" style="position:absolute;visibility:visible;mso-wrap-style:square" from="0,41148" to="77724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" strokecolor="#d8d8d8 [2732]" strokeweight=".5pt">
                <v:stroke dashstyle="dash" joinstyle="miter"/>
              </v:line>
              <v:group id="Графический объект 17" o:spid="_x0000_s1065" style="position:absolute;left:38862;top:5974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<v:shape id="Полилиния: Форма 496" o:spid="_x0000_s1066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орма 497" o:spid="_x0000_s1067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орма 498" o:spid="_x0000_s1068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7;3546634,574835;5998369,893922;5998369,7144;7144,7144" o:connectangles="0,0,0,0,0,0"/>
                </v:shape>
                <v:shape id="Полилиния: фигура 499" o:spid="_x0000_s1069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3,428149;2815113,7144;7144,481489" o:connectangles="0,0,0,0,0"/>
                </v:shape>
              </v:group>
              <v:line id="Прямая соединительная линия 4" o:spid="_x0000_s1070" style="position:absolute;visibility:visible;mso-wrap-style:square" from="0,59436" to="77724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<v:stroke dashstyle="dash" joinstyle="miter"/>
              </v:line>
              <v:line id="Прямая соединительная линия 8" o:spid="_x0000_s1071" style="position:absolute;visibility:visible;mso-wrap-style:square" from="6858,0" to="685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<v:stroke dashstyle="dash" joinstyle="miter"/>
              </v:line>
              <v:group id="Графический объект 17" o:spid="_x0000_s1072" style="position:absolute;left:6858;top:4572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 id="Полилиния: фигура 20" o:spid="_x0000_s107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игура 22" o:spid="_x0000_s107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игура 23" o:spid="_x0000_s107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Полилиния: фигура 24" o:spid="_x0000_s107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  <v:group id="Графический объект 17" o:spid="_x0000_s1077" style="position:absolute;left:38785;top:4572;width:31890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Полилиния: Фигура 7" o:spid="_x0000_s107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игура 11" o:spid="_x0000_s107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игура 13" o:spid="_x0000_s108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Полилиния: фигура 14" o:spid="_x0000_s108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  <v:line id="Прямая соединительная линия 6" o:spid="_x0000_s1082" style="position:absolute;visibility:visible;mso-wrap-style:square" from="0,96012" to="777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<v:stroke dashstyle="dash" joinstyle="miter"/>
              </v:line>
              <v:line id="Прямая соединительная линия 5" o:spid="_x0000_s1083" style="position:absolute;visibility:visible;mso-wrap-style:square" from="0,77819" to="77724,7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<v:stroke dashstyle="dash" joinstyle="miter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EC5" w:rsidRDefault="001E4EC5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1B"/>
    <w:rsid w:val="00077F0D"/>
    <w:rsid w:val="000861BD"/>
    <w:rsid w:val="000C44AE"/>
    <w:rsid w:val="00130407"/>
    <w:rsid w:val="001B5494"/>
    <w:rsid w:val="001D4CE0"/>
    <w:rsid w:val="001E4EC5"/>
    <w:rsid w:val="00202C01"/>
    <w:rsid w:val="00236089"/>
    <w:rsid w:val="0023706A"/>
    <w:rsid w:val="002509E2"/>
    <w:rsid w:val="00254A61"/>
    <w:rsid w:val="00261414"/>
    <w:rsid w:val="00291142"/>
    <w:rsid w:val="002A7DD6"/>
    <w:rsid w:val="003130EF"/>
    <w:rsid w:val="003332F4"/>
    <w:rsid w:val="003369B1"/>
    <w:rsid w:val="00377B44"/>
    <w:rsid w:val="00453D7F"/>
    <w:rsid w:val="004D646C"/>
    <w:rsid w:val="005370F3"/>
    <w:rsid w:val="00542B92"/>
    <w:rsid w:val="00567CE6"/>
    <w:rsid w:val="00590DA2"/>
    <w:rsid w:val="005B26EB"/>
    <w:rsid w:val="005D089A"/>
    <w:rsid w:val="005D44A0"/>
    <w:rsid w:val="005F728B"/>
    <w:rsid w:val="00662CB2"/>
    <w:rsid w:val="006C7106"/>
    <w:rsid w:val="006E2E41"/>
    <w:rsid w:val="007331A4"/>
    <w:rsid w:val="007725F2"/>
    <w:rsid w:val="00772F60"/>
    <w:rsid w:val="0078664E"/>
    <w:rsid w:val="007A2A57"/>
    <w:rsid w:val="00886B17"/>
    <w:rsid w:val="00892629"/>
    <w:rsid w:val="00897247"/>
    <w:rsid w:val="008C0AA6"/>
    <w:rsid w:val="00900B27"/>
    <w:rsid w:val="0090148B"/>
    <w:rsid w:val="00950D75"/>
    <w:rsid w:val="009724A6"/>
    <w:rsid w:val="009C79A8"/>
    <w:rsid w:val="009C7B04"/>
    <w:rsid w:val="009F4D30"/>
    <w:rsid w:val="00A027BC"/>
    <w:rsid w:val="00A54BA0"/>
    <w:rsid w:val="00A8482A"/>
    <w:rsid w:val="00B36C9F"/>
    <w:rsid w:val="00B41BC1"/>
    <w:rsid w:val="00B55F40"/>
    <w:rsid w:val="00B57801"/>
    <w:rsid w:val="00BA6EE7"/>
    <w:rsid w:val="00BD1694"/>
    <w:rsid w:val="00C32AED"/>
    <w:rsid w:val="00C3386C"/>
    <w:rsid w:val="00C41D1B"/>
    <w:rsid w:val="00CA7FB5"/>
    <w:rsid w:val="00D14F89"/>
    <w:rsid w:val="00D972AA"/>
    <w:rsid w:val="00DC3515"/>
    <w:rsid w:val="00DE4160"/>
    <w:rsid w:val="00DF7F05"/>
    <w:rsid w:val="00E06216"/>
    <w:rsid w:val="00E74CB9"/>
    <w:rsid w:val="00E9430C"/>
    <w:rsid w:val="00EC175D"/>
    <w:rsid w:val="00EC23DA"/>
    <w:rsid w:val="00ED3EA3"/>
    <w:rsid w:val="00EF6994"/>
    <w:rsid w:val="00F3377C"/>
    <w:rsid w:val="00F348DF"/>
    <w:rsid w:val="00F665A5"/>
    <w:rsid w:val="00F907E7"/>
    <w:rsid w:val="00F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726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17406D" w:themeColor="text2"/>
        <w:kern w:val="2"/>
        <w:sz w:val="18"/>
        <w:szCs w:val="18"/>
        <w:lang w:val="ru-RU" w:eastAsia="ja-JP" w:bidi="ar-SA"/>
        <w14:ligatures w14:val="standard"/>
      </w:rPr>
    </w:rPrDefault>
    <w:pPrDefault>
      <w:pPr>
        <w:spacing w:before="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7E7"/>
    <w:pPr>
      <w:spacing w:after="0"/>
    </w:pPr>
  </w:style>
  <w:style w:type="paragraph" w:styleId="1">
    <w:name w:val="heading 1"/>
    <w:next w:val="a0"/>
    <w:link w:val="10"/>
    <w:semiHidden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17406D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pPr>
      <w:spacing w:after="0"/>
    </w:pPr>
  </w:style>
  <w:style w:type="character" w:styleId="a6">
    <w:name w:val="Placeholder Text"/>
    <w:basedOn w:val="a1"/>
    <w:uiPriority w:val="99"/>
    <w:semiHidden/>
    <w:rPr>
      <w:color w:val="808080"/>
    </w:rPr>
  </w:style>
  <w:style w:type="character" w:styleId="a7">
    <w:name w:val="Strong"/>
    <w:basedOn w:val="a1"/>
    <w:uiPriority w:val="1"/>
    <w:semiHidden/>
    <w:qFormat/>
    <w:rPr>
      <w:b w:val="0"/>
      <w:bCs w:val="0"/>
      <w:color w:val="17406D" w:themeColor="accent1"/>
    </w:rPr>
  </w:style>
  <w:style w:type="paragraph" w:customStyle="1" w:styleId="a8">
    <w:name w:val="Организация"/>
    <w:basedOn w:val="a"/>
    <w:uiPriority w:val="1"/>
    <w:semiHidden/>
    <w:qFormat/>
    <w:rPr>
      <w:color w:val="0B1F36" w:themeColor="text2" w:themeShade="80"/>
    </w:rPr>
  </w:style>
  <w:style w:type="paragraph" w:customStyle="1" w:styleId="a9">
    <w:name w:val="Имя"/>
    <w:basedOn w:val="a"/>
    <w:uiPriority w:val="1"/>
    <w:qFormat/>
    <w:rsid w:val="00DE4160"/>
    <w:pPr>
      <w:spacing w:before="0"/>
    </w:pPr>
    <w:rPr>
      <w:caps/>
      <w:color w:val="FFFFFF" w:themeColor="background1"/>
      <w:sz w:val="32"/>
    </w:rPr>
  </w:style>
  <w:style w:type="character" w:customStyle="1" w:styleId="10">
    <w:name w:val="Заголовок 1 Знак"/>
    <w:basedOn w:val="a1"/>
    <w:link w:val="1"/>
    <w:semiHidden/>
    <w:rsid w:val="00DF7F05"/>
    <w:rPr>
      <w:rFonts w:asciiTheme="majorHAnsi" w:eastAsia="Times New Roman" w:hAnsiTheme="majorHAnsi" w:cs="Arial"/>
      <w:b/>
      <w:color w:val="17406D" w:themeColor="accent1"/>
      <w:spacing w:val="40"/>
      <w:kern w:val="0"/>
      <w:sz w:val="36"/>
      <w:szCs w:val="32"/>
      <w:lang w:eastAsia="en-US"/>
      <w14:ligatures w14:val="none"/>
    </w:rPr>
  </w:style>
  <w:style w:type="paragraph" w:styleId="a0">
    <w:name w:val="Body Text"/>
    <w:basedOn w:val="a"/>
    <w:link w:val="aa"/>
    <w:uiPriority w:val="99"/>
    <w:semiHidden/>
    <w:unhideWhenUsed/>
    <w:rsid w:val="003369B1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3369B1"/>
  </w:style>
  <w:style w:type="paragraph" w:styleId="ab">
    <w:name w:val="header"/>
    <w:basedOn w:val="a"/>
    <w:link w:val="ac"/>
    <w:uiPriority w:val="99"/>
    <w:semiHidden/>
    <w:rsid w:val="000861BD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DF7F05"/>
  </w:style>
  <w:style w:type="paragraph" w:styleId="ad">
    <w:name w:val="footer"/>
    <w:basedOn w:val="a"/>
    <w:link w:val="ae"/>
    <w:uiPriority w:val="99"/>
    <w:semiHidden/>
    <w:rsid w:val="000861BD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DF7F05"/>
  </w:style>
  <w:style w:type="paragraph" w:styleId="af">
    <w:name w:val="Title"/>
    <w:basedOn w:val="a"/>
    <w:next w:val="a"/>
    <w:link w:val="af0"/>
    <w:uiPriority w:val="10"/>
    <w:semiHidden/>
    <w:qFormat/>
    <w:rsid w:val="00F907E7"/>
    <w:pPr>
      <w:spacing w:before="0"/>
      <w:contextualSpacing/>
    </w:pPr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character" w:customStyle="1" w:styleId="af0">
    <w:name w:val="Заголовок Знак"/>
    <w:basedOn w:val="a1"/>
    <w:link w:val="af"/>
    <w:uiPriority w:val="10"/>
    <w:semiHidden/>
    <w:rsid w:val="00F907E7"/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paragraph" w:styleId="af1">
    <w:name w:val="Balloon Text"/>
    <w:basedOn w:val="a"/>
    <w:link w:val="af2"/>
    <w:uiPriority w:val="99"/>
    <w:semiHidden/>
    <w:unhideWhenUsed/>
    <w:rsid w:val="00886B17"/>
    <w:pPr>
      <w:spacing w:before="0"/>
    </w:pPr>
    <w:rPr>
      <w:rFonts w:ascii="Segoe UI" w:hAnsi="Segoe UI" w:cs="Segoe UI"/>
    </w:rPr>
  </w:style>
  <w:style w:type="character" w:customStyle="1" w:styleId="af2">
    <w:name w:val="Текст выноски Знак"/>
    <w:basedOn w:val="a1"/>
    <w:link w:val="af1"/>
    <w:uiPriority w:val="99"/>
    <w:semiHidden/>
    <w:rsid w:val="00886B17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2;&#1080;&#1079;&#1080;&#1090;&#1085;&#1099;&#1077;%20&#1082;&#1072;&#1088;&#1090;&#1086;&#1095;&#1082;&#1080;%20(&#1089;&#1080;&#1085;&#1080;&#1081;%20&#1087;&#1077;&#1088;&#1077;&#1087;&#1083;&#1077;&#1090;&#1072;&#1102;&#1097;&#1080;&#1081;&#1089;&#1103;%20&#1091;&#1079;&#1086;&#10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B7B8FEB72354C288D31CCC8F0A6C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86F292-222E-4A2C-8201-996D76723405}"/>
      </w:docPartPr>
      <w:docPartBody>
        <w:p w:rsidR="008A0358" w:rsidRDefault="008A0358">
          <w:pPr>
            <w:pStyle w:val="4B7B8FEB72354C288D31CCC8F0A6C406"/>
          </w:pPr>
          <w:r w:rsidRPr="009724A6">
            <w:rPr>
              <w:lang w:bidi="ru-RU"/>
            </w:rPr>
            <w:t xml:space="preserve">Введите </w:t>
          </w:r>
          <w:r w:rsidRPr="009724A6">
            <w:rPr>
              <w:lang w:bidi="ru-RU"/>
            </w:rPr>
            <w:br/>
            <w:t>свое имя</w:t>
          </w:r>
        </w:p>
      </w:docPartBody>
    </w:docPart>
    <w:docPart>
      <w:docPartPr>
        <w:name w:val="1B7262671C444E62BE36E9DB8DB18D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DD98B8-A97B-4805-81C3-13C3C75BC620}"/>
      </w:docPartPr>
      <w:docPartBody>
        <w:p w:rsidR="008A0358" w:rsidRDefault="008A0358">
          <w:pPr>
            <w:pStyle w:val="1B7262671C444E62BE36E9DB8DB18DEC"/>
          </w:pPr>
          <w:r w:rsidRPr="009724A6">
            <w:rPr>
              <w:lang w:bidi="ru-RU"/>
            </w:rPr>
            <w:t xml:space="preserve">Введите </w:t>
          </w:r>
          <w:r w:rsidRPr="009724A6">
            <w:rPr>
              <w:lang w:bidi="ru-RU"/>
            </w:rPr>
            <w:br/>
            <w:t>свое имя</w:t>
          </w:r>
        </w:p>
      </w:docPartBody>
    </w:docPart>
    <w:docPart>
      <w:docPartPr>
        <w:name w:val="A6B7CB14D7174E2098456FC707521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A7E4FB-C129-4ABF-9213-75588DC3C181}"/>
      </w:docPartPr>
      <w:docPartBody>
        <w:p w:rsidR="008A0358" w:rsidRDefault="008A0358">
          <w:pPr>
            <w:pStyle w:val="A6B7CB14D7174E2098456FC707521E56"/>
          </w:pPr>
          <w:r w:rsidRPr="009724A6">
            <w:rPr>
              <w:lang w:bidi="ru-RU"/>
            </w:rPr>
            <w:t xml:space="preserve">Введите </w:t>
          </w:r>
          <w:r w:rsidRPr="009724A6">
            <w:rPr>
              <w:lang w:bidi="ru-RU"/>
            </w:rPr>
            <w:br/>
            <w:t>свое имя</w:t>
          </w:r>
        </w:p>
      </w:docPartBody>
    </w:docPart>
    <w:docPart>
      <w:docPartPr>
        <w:name w:val="FD794897A2074D808066A705E70061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B7808-49EF-4578-B4A0-2C3FCA244526}"/>
      </w:docPartPr>
      <w:docPartBody>
        <w:p w:rsidR="008A0358" w:rsidRDefault="008A0358">
          <w:pPr>
            <w:pStyle w:val="FD794897A2074D808066A705E700616B"/>
          </w:pPr>
          <w:r w:rsidRPr="009724A6">
            <w:rPr>
              <w:lang w:bidi="ru-RU"/>
            </w:rPr>
            <w:t xml:space="preserve">Введите </w:t>
          </w:r>
          <w:r w:rsidRPr="009724A6">
            <w:rPr>
              <w:lang w:bidi="ru-RU"/>
            </w:rPr>
            <w:br/>
            <w:t>свое имя</w:t>
          </w:r>
        </w:p>
      </w:docPartBody>
    </w:docPart>
    <w:docPart>
      <w:docPartPr>
        <w:name w:val="38AB9740EA4347B2921C68974CCD31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853BD-712B-4EB4-B401-914BAA091534}"/>
      </w:docPartPr>
      <w:docPartBody>
        <w:p w:rsidR="008A0358" w:rsidRDefault="008A0358">
          <w:pPr>
            <w:pStyle w:val="38AB9740EA4347B2921C68974CCD3197"/>
          </w:pPr>
          <w:r w:rsidRPr="009724A6">
            <w:rPr>
              <w:lang w:bidi="ru-RU"/>
            </w:rPr>
            <w:t xml:space="preserve">Введите </w:t>
          </w:r>
          <w:r w:rsidRPr="009724A6">
            <w:rPr>
              <w:lang w:bidi="ru-RU"/>
            </w:rPr>
            <w:br/>
            <w:t>свое имя</w:t>
          </w:r>
        </w:p>
      </w:docPartBody>
    </w:docPart>
    <w:docPart>
      <w:docPartPr>
        <w:name w:val="9FFAB58AA79F405F913CCC5A92CD7C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7632D-79B7-46EB-8D9A-EA5BEB8E516F}"/>
      </w:docPartPr>
      <w:docPartBody>
        <w:p w:rsidR="008A0358" w:rsidRDefault="008A0358">
          <w:pPr>
            <w:pStyle w:val="9FFAB58AA79F405F913CCC5A92CD7C59"/>
          </w:pPr>
          <w:r w:rsidRPr="009724A6">
            <w:rPr>
              <w:lang w:bidi="ru-RU"/>
            </w:rPr>
            <w:t xml:space="preserve">Введите </w:t>
          </w:r>
          <w:r w:rsidRPr="009724A6">
            <w:rPr>
              <w:lang w:bidi="ru-RU"/>
            </w:rPr>
            <w:br/>
            <w:t>свое имя</w:t>
          </w:r>
        </w:p>
      </w:docPartBody>
    </w:docPart>
    <w:docPart>
      <w:docPartPr>
        <w:name w:val="8CE8963BAB594DBEA9ED3A14435D5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C2658D-425D-48CC-9E93-39A8DB6E3443}"/>
      </w:docPartPr>
      <w:docPartBody>
        <w:p w:rsidR="008A0358" w:rsidRDefault="008A0358">
          <w:pPr>
            <w:pStyle w:val="8CE8963BAB594DBEA9ED3A14435D524C"/>
          </w:pPr>
          <w:r w:rsidRPr="009724A6">
            <w:rPr>
              <w:lang w:bidi="ru-RU"/>
            </w:rPr>
            <w:t xml:space="preserve">Введите </w:t>
          </w:r>
          <w:r w:rsidRPr="009724A6">
            <w:rPr>
              <w:lang w:bidi="ru-RU"/>
            </w:rPr>
            <w:br/>
            <w:t>свое имя</w:t>
          </w:r>
        </w:p>
      </w:docPartBody>
    </w:docPart>
    <w:docPart>
      <w:docPartPr>
        <w:name w:val="83903EA438DA4D88B2430DF930916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9BE6C6-69D7-4F23-9D63-45FD39F393EB}"/>
      </w:docPartPr>
      <w:docPartBody>
        <w:p w:rsidR="008A0358" w:rsidRDefault="008A0358">
          <w:pPr>
            <w:pStyle w:val="83903EA438DA4D88B2430DF930916DAB"/>
          </w:pPr>
          <w:r w:rsidRPr="009724A6">
            <w:rPr>
              <w:lang w:bidi="ru-RU"/>
            </w:rPr>
            <w:t xml:space="preserve">Введите </w:t>
          </w:r>
          <w:r w:rsidRPr="009724A6">
            <w:rPr>
              <w:lang w:bidi="ru-RU"/>
            </w:rPr>
            <w:br/>
            <w:t>свое имя</w:t>
          </w:r>
        </w:p>
      </w:docPartBody>
    </w:docPart>
    <w:docPart>
      <w:docPartPr>
        <w:name w:val="1F882BDFBEF44A01BEB90FAF7CA3F3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8CE3F3-88D5-48E6-B47E-243BB2A80E49}"/>
      </w:docPartPr>
      <w:docPartBody>
        <w:p w:rsidR="008A0358" w:rsidRDefault="008A0358">
          <w:pPr>
            <w:pStyle w:val="1F882BDFBEF44A01BEB90FAF7CA3F3DE"/>
          </w:pPr>
          <w:r w:rsidRPr="009724A6">
            <w:rPr>
              <w:lang w:bidi="ru-RU"/>
            </w:rPr>
            <w:t xml:space="preserve">Введите </w:t>
          </w:r>
          <w:r w:rsidRPr="009724A6">
            <w:rPr>
              <w:lang w:bidi="ru-RU"/>
            </w:rPr>
            <w:br/>
            <w:t>свое имя</w:t>
          </w:r>
        </w:p>
      </w:docPartBody>
    </w:docPart>
    <w:docPart>
      <w:docPartPr>
        <w:name w:val="ED0AE531CB89469D932052813F49F6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AE1B0-1DBC-456B-B51D-AB73DBCB297D}"/>
      </w:docPartPr>
      <w:docPartBody>
        <w:p w:rsidR="008A0358" w:rsidRDefault="002878C8" w:rsidP="002878C8">
          <w:pPr>
            <w:pStyle w:val="ED0AE531CB89469D932052813F49F611"/>
          </w:pPr>
          <w:r w:rsidRPr="009724A6">
            <w:rPr>
              <w:lang w:bidi="ru-RU"/>
            </w:rPr>
            <w:t>[Адрес компании]</w:t>
          </w:r>
          <w:r w:rsidRPr="009724A6">
            <w:rPr>
              <w:lang w:bidi="ru-RU"/>
            </w:rPr>
            <w:br/>
            <w:t>[Город, регион, почтовый индекс]</w:t>
          </w:r>
        </w:p>
      </w:docPartBody>
    </w:docPart>
    <w:docPart>
      <w:docPartPr>
        <w:name w:val="CF476B91170043F1B7EBF0119ED88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157D0-A5CC-4B80-A9F2-EC4F53AE8732}"/>
      </w:docPartPr>
      <w:docPartBody>
        <w:p w:rsidR="008A0358" w:rsidRDefault="002878C8" w:rsidP="002878C8">
          <w:pPr>
            <w:pStyle w:val="CF476B91170043F1B7EBF0119ED88CC7"/>
          </w:pPr>
          <w:r w:rsidRPr="009724A6">
            <w:rPr>
              <w:lang w:bidi="ru-RU"/>
            </w:rPr>
            <w:t>[адрес электронной почты]</w:t>
          </w:r>
        </w:p>
      </w:docPartBody>
    </w:docPart>
    <w:docPart>
      <w:docPartPr>
        <w:name w:val="55F87104DF674ACDBBCA55B1CA4152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DDA63-5A82-4A47-8035-8284BA27C023}"/>
      </w:docPartPr>
      <w:docPartBody>
        <w:p w:rsidR="008A0358" w:rsidRDefault="002878C8" w:rsidP="002878C8">
          <w:pPr>
            <w:pStyle w:val="55F87104DF674ACDBBCA55B1CA4152D9"/>
          </w:pPr>
          <w:r w:rsidRPr="009724A6">
            <w:rPr>
              <w:lang w:bidi="ru-RU"/>
            </w:rPr>
            <w:t>[веб-сайт]</w:t>
          </w:r>
        </w:p>
      </w:docPartBody>
    </w:docPart>
    <w:docPart>
      <w:docPartPr>
        <w:name w:val="160036B0B1014FD3AC2B9D0E772C1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58797-4B7F-4B1B-AB7D-25FCB261AA89}"/>
      </w:docPartPr>
      <w:docPartBody>
        <w:p w:rsidR="008A0358" w:rsidRDefault="002878C8" w:rsidP="002878C8">
          <w:pPr>
            <w:pStyle w:val="160036B0B1014FD3AC2B9D0E772C12A9"/>
          </w:pPr>
          <w:r w:rsidRPr="009724A6">
            <w:rPr>
              <w:lang w:bidi="ru-RU"/>
            </w:rPr>
            <w:t>[Адрес компании]</w:t>
          </w:r>
          <w:r w:rsidRPr="009724A6">
            <w:rPr>
              <w:lang w:bidi="ru-RU"/>
            </w:rPr>
            <w:br/>
            <w:t>[Город, регион, почтовый индекс]</w:t>
          </w:r>
        </w:p>
      </w:docPartBody>
    </w:docPart>
    <w:docPart>
      <w:docPartPr>
        <w:name w:val="6734AFD46398475ABB61B9F23DE52C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21889-5BE7-49FE-ADCD-E8B8026381E7}"/>
      </w:docPartPr>
      <w:docPartBody>
        <w:p w:rsidR="008A0358" w:rsidRDefault="002878C8" w:rsidP="002878C8">
          <w:pPr>
            <w:pStyle w:val="6734AFD46398475ABB61B9F23DE52CA6"/>
          </w:pPr>
          <w:r w:rsidRPr="009724A6">
            <w:rPr>
              <w:lang w:bidi="ru-RU"/>
            </w:rPr>
            <w:t>[адрес электронной почты]</w:t>
          </w:r>
        </w:p>
      </w:docPartBody>
    </w:docPart>
    <w:docPart>
      <w:docPartPr>
        <w:name w:val="D2516088EF8542ACB431D5D4E8DFA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549D38-0F4E-4F01-9960-98744799E514}"/>
      </w:docPartPr>
      <w:docPartBody>
        <w:p w:rsidR="008A0358" w:rsidRDefault="002878C8" w:rsidP="002878C8">
          <w:pPr>
            <w:pStyle w:val="D2516088EF8542ACB431D5D4E8DFAEC9"/>
          </w:pPr>
          <w:r w:rsidRPr="009724A6">
            <w:rPr>
              <w:lang w:bidi="ru-RU"/>
            </w:rPr>
            <w:t>[веб-сайт]</w:t>
          </w:r>
        </w:p>
      </w:docPartBody>
    </w:docPart>
    <w:docPart>
      <w:docPartPr>
        <w:name w:val="2FF3A51F42AD4647AED683987DAAE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288E8-03F6-486C-8397-92C7372F017C}"/>
      </w:docPartPr>
      <w:docPartBody>
        <w:p w:rsidR="008A0358" w:rsidRDefault="002878C8" w:rsidP="002878C8">
          <w:pPr>
            <w:pStyle w:val="2FF3A51F42AD4647AED683987DAAEA4F"/>
          </w:pPr>
          <w:r w:rsidRPr="009724A6">
            <w:rPr>
              <w:lang w:bidi="ru-RU"/>
            </w:rPr>
            <w:t>[Адрес компании]</w:t>
          </w:r>
          <w:r w:rsidRPr="009724A6">
            <w:rPr>
              <w:lang w:bidi="ru-RU"/>
            </w:rPr>
            <w:br/>
            <w:t>[Город, регион, почтовый индекс]</w:t>
          </w:r>
        </w:p>
      </w:docPartBody>
    </w:docPart>
    <w:docPart>
      <w:docPartPr>
        <w:name w:val="729ADAE85F344792B85A2918C50930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DA54F8-33BD-438C-A8A7-A36463A6BFAA}"/>
      </w:docPartPr>
      <w:docPartBody>
        <w:p w:rsidR="008A0358" w:rsidRDefault="002878C8" w:rsidP="002878C8">
          <w:pPr>
            <w:pStyle w:val="729ADAE85F344792B85A2918C5093076"/>
          </w:pPr>
          <w:r w:rsidRPr="009724A6">
            <w:rPr>
              <w:lang w:bidi="ru-RU"/>
            </w:rPr>
            <w:t>[адрес электронной почты]</w:t>
          </w:r>
        </w:p>
      </w:docPartBody>
    </w:docPart>
    <w:docPart>
      <w:docPartPr>
        <w:name w:val="766F6EBBEAC04B0BAB8744405E0847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E51AC-7305-42B2-9E3C-F37164AE8B5F}"/>
      </w:docPartPr>
      <w:docPartBody>
        <w:p w:rsidR="008A0358" w:rsidRDefault="002878C8" w:rsidP="002878C8">
          <w:pPr>
            <w:pStyle w:val="766F6EBBEAC04B0BAB8744405E0847CA"/>
          </w:pPr>
          <w:r w:rsidRPr="009724A6">
            <w:rPr>
              <w:lang w:bidi="ru-RU"/>
            </w:rPr>
            <w:t>[веб-сайт]</w:t>
          </w:r>
        </w:p>
      </w:docPartBody>
    </w:docPart>
    <w:docPart>
      <w:docPartPr>
        <w:name w:val="9318861E429F4487A4740B0C7953A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108AD-4AC2-4948-877E-5E3877194E6C}"/>
      </w:docPartPr>
      <w:docPartBody>
        <w:p w:rsidR="008A0358" w:rsidRDefault="002878C8" w:rsidP="002878C8">
          <w:pPr>
            <w:pStyle w:val="9318861E429F4487A4740B0C7953A26E"/>
          </w:pPr>
          <w:r w:rsidRPr="009724A6">
            <w:rPr>
              <w:lang w:bidi="ru-RU"/>
            </w:rPr>
            <w:t>[Адрес компании]</w:t>
          </w:r>
          <w:r w:rsidRPr="009724A6">
            <w:rPr>
              <w:lang w:bidi="ru-RU"/>
            </w:rPr>
            <w:br/>
            <w:t>[Город, регион, почтовый индекс]</w:t>
          </w:r>
        </w:p>
      </w:docPartBody>
    </w:docPart>
    <w:docPart>
      <w:docPartPr>
        <w:name w:val="752BB79F3D4141D18331DB05C30DA8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BA020-1380-490F-B33D-310E60527459}"/>
      </w:docPartPr>
      <w:docPartBody>
        <w:p w:rsidR="008A0358" w:rsidRDefault="002878C8" w:rsidP="002878C8">
          <w:pPr>
            <w:pStyle w:val="752BB79F3D4141D18331DB05C30DA8FA"/>
          </w:pPr>
          <w:r w:rsidRPr="009724A6">
            <w:rPr>
              <w:lang w:bidi="ru-RU"/>
            </w:rPr>
            <w:t>[адрес электронной почты]</w:t>
          </w:r>
        </w:p>
      </w:docPartBody>
    </w:docPart>
    <w:docPart>
      <w:docPartPr>
        <w:name w:val="D1870A34206D436E9694D96E37F1FA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7B5DD0-4F1C-4EAE-93F0-2799E2765155}"/>
      </w:docPartPr>
      <w:docPartBody>
        <w:p w:rsidR="008A0358" w:rsidRDefault="002878C8" w:rsidP="002878C8">
          <w:pPr>
            <w:pStyle w:val="D1870A34206D436E9694D96E37F1FA47"/>
          </w:pPr>
          <w:r w:rsidRPr="009724A6">
            <w:rPr>
              <w:lang w:bidi="ru-RU"/>
            </w:rPr>
            <w:t>[веб-сайт]</w:t>
          </w:r>
        </w:p>
      </w:docPartBody>
    </w:docPart>
    <w:docPart>
      <w:docPartPr>
        <w:name w:val="D3103BB164EC4B27A650389D1BE9F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6AA9B-DD4C-47E3-82E3-19A4A4F92B06}"/>
      </w:docPartPr>
      <w:docPartBody>
        <w:p w:rsidR="008A0358" w:rsidRDefault="002878C8" w:rsidP="002878C8">
          <w:pPr>
            <w:pStyle w:val="D3103BB164EC4B27A650389D1BE9FAE9"/>
          </w:pPr>
          <w:r w:rsidRPr="009724A6">
            <w:rPr>
              <w:lang w:bidi="ru-RU"/>
            </w:rPr>
            <w:t>[Адрес компании]</w:t>
          </w:r>
          <w:r w:rsidRPr="009724A6">
            <w:rPr>
              <w:lang w:bidi="ru-RU"/>
            </w:rPr>
            <w:br/>
            <w:t>[Город, регион, почтовый индекс]</w:t>
          </w:r>
        </w:p>
      </w:docPartBody>
    </w:docPart>
    <w:docPart>
      <w:docPartPr>
        <w:name w:val="A7919E0157F24DEFA41795282BAE31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A6CD09-8337-4CFD-BB50-8B0204139323}"/>
      </w:docPartPr>
      <w:docPartBody>
        <w:p w:rsidR="008A0358" w:rsidRDefault="002878C8" w:rsidP="002878C8">
          <w:pPr>
            <w:pStyle w:val="A7919E0157F24DEFA41795282BAE316E"/>
          </w:pPr>
          <w:r w:rsidRPr="009724A6">
            <w:rPr>
              <w:lang w:bidi="ru-RU"/>
            </w:rPr>
            <w:t>[адрес электронной почты]</w:t>
          </w:r>
        </w:p>
      </w:docPartBody>
    </w:docPart>
    <w:docPart>
      <w:docPartPr>
        <w:name w:val="0C0623D5C6354479B312DBCAF27C8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A5B20-6A71-4FBC-8049-0FB9B410AFF9}"/>
      </w:docPartPr>
      <w:docPartBody>
        <w:p w:rsidR="008A0358" w:rsidRDefault="002878C8" w:rsidP="002878C8">
          <w:pPr>
            <w:pStyle w:val="0C0623D5C6354479B312DBCAF27C812E"/>
          </w:pPr>
          <w:r w:rsidRPr="009724A6">
            <w:rPr>
              <w:lang w:bidi="ru-RU"/>
            </w:rPr>
            <w:t>[веб-сайт]</w:t>
          </w:r>
        </w:p>
      </w:docPartBody>
    </w:docPart>
    <w:docPart>
      <w:docPartPr>
        <w:name w:val="AA80C1AF97024310A30AF9382B48AB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8AE5B-463E-4569-99A3-424584884037}"/>
      </w:docPartPr>
      <w:docPartBody>
        <w:p w:rsidR="008A0358" w:rsidRDefault="002878C8" w:rsidP="002878C8">
          <w:pPr>
            <w:pStyle w:val="AA80C1AF97024310A30AF9382B48AB76"/>
          </w:pPr>
          <w:r w:rsidRPr="009724A6">
            <w:rPr>
              <w:lang w:bidi="ru-RU"/>
            </w:rPr>
            <w:t>[Адрес компании]</w:t>
          </w:r>
          <w:r w:rsidRPr="009724A6">
            <w:rPr>
              <w:lang w:bidi="ru-RU"/>
            </w:rPr>
            <w:br/>
            <w:t>[Город, регион, почтовый индекс]</w:t>
          </w:r>
        </w:p>
      </w:docPartBody>
    </w:docPart>
    <w:docPart>
      <w:docPartPr>
        <w:name w:val="12F39CA4580544CDA20E030D96979C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38EB4F-3669-41E6-9D3D-906C2A1C3E9F}"/>
      </w:docPartPr>
      <w:docPartBody>
        <w:p w:rsidR="008A0358" w:rsidRDefault="002878C8" w:rsidP="002878C8">
          <w:pPr>
            <w:pStyle w:val="12F39CA4580544CDA20E030D96979C3F"/>
          </w:pPr>
          <w:r w:rsidRPr="009724A6">
            <w:rPr>
              <w:lang w:bidi="ru-RU"/>
            </w:rPr>
            <w:t>[адрес электронной почты]</w:t>
          </w:r>
        </w:p>
      </w:docPartBody>
    </w:docPart>
    <w:docPart>
      <w:docPartPr>
        <w:name w:val="8CCF277F6277437A82FD980E071EE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28149-39EB-42F8-93F9-3B79AA55F094}"/>
      </w:docPartPr>
      <w:docPartBody>
        <w:p w:rsidR="008A0358" w:rsidRDefault="002878C8" w:rsidP="002878C8">
          <w:pPr>
            <w:pStyle w:val="8CCF277F6277437A82FD980E071EE5AB"/>
          </w:pPr>
          <w:r w:rsidRPr="009724A6">
            <w:rPr>
              <w:lang w:bidi="ru-RU"/>
            </w:rPr>
            <w:t>[веб-сайт]</w:t>
          </w:r>
        </w:p>
      </w:docPartBody>
    </w:docPart>
    <w:docPart>
      <w:docPartPr>
        <w:name w:val="6FE29F33F2E54F88A0D1B1521CB9C2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E9A23-3394-4DF6-9840-9CA12FE7FE9D}"/>
      </w:docPartPr>
      <w:docPartBody>
        <w:p w:rsidR="008A0358" w:rsidRDefault="002878C8" w:rsidP="002878C8">
          <w:pPr>
            <w:pStyle w:val="6FE29F33F2E54F88A0D1B1521CB9C286"/>
          </w:pPr>
          <w:r w:rsidRPr="009724A6">
            <w:rPr>
              <w:lang w:bidi="ru-RU"/>
            </w:rPr>
            <w:t>[Адрес компании]</w:t>
          </w:r>
          <w:r w:rsidRPr="009724A6">
            <w:rPr>
              <w:lang w:bidi="ru-RU"/>
            </w:rPr>
            <w:br/>
            <w:t>[Город, регион, почтовый индекс]</w:t>
          </w:r>
        </w:p>
      </w:docPartBody>
    </w:docPart>
    <w:docPart>
      <w:docPartPr>
        <w:name w:val="9B39D86381484BBE84857D043A175D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B078F2-B4DD-4CE2-84D7-78EF8358E8F3}"/>
      </w:docPartPr>
      <w:docPartBody>
        <w:p w:rsidR="008A0358" w:rsidRDefault="002878C8" w:rsidP="002878C8">
          <w:pPr>
            <w:pStyle w:val="9B39D86381484BBE84857D043A175D3D"/>
          </w:pPr>
          <w:r w:rsidRPr="009724A6">
            <w:rPr>
              <w:lang w:bidi="ru-RU"/>
            </w:rPr>
            <w:t>[адрес электронной почты]</w:t>
          </w:r>
        </w:p>
      </w:docPartBody>
    </w:docPart>
    <w:docPart>
      <w:docPartPr>
        <w:name w:val="CC91F5F415E74A508A11CD37370745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77EBE-E44E-41E8-AEE0-1D2387083609}"/>
      </w:docPartPr>
      <w:docPartBody>
        <w:p w:rsidR="008A0358" w:rsidRDefault="002878C8" w:rsidP="002878C8">
          <w:pPr>
            <w:pStyle w:val="CC91F5F415E74A508A11CD37370745B1"/>
          </w:pPr>
          <w:r w:rsidRPr="009724A6">
            <w:rPr>
              <w:lang w:bidi="ru-RU"/>
            </w:rPr>
            <w:t>[веб-сайт]</w:t>
          </w:r>
        </w:p>
      </w:docPartBody>
    </w:docPart>
    <w:docPart>
      <w:docPartPr>
        <w:name w:val="F0B614D35BA243B48F66825295A2D9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3C6B0-0555-4E96-939A-3242CBD5CA57}"/>
      </w:docPartPr>
      <w:docPartBody>
        <w:p w:rsidR="008A0358" w:rsidRDefault="002878C8" w:rsidP="002878C8">
          <w:pPr>
            <w:pStyle w:val="F0B614D35BA243B48F66825295A2D914"/>
          </w:pPr>
          <w:r w:rsidRPr="009724A6">
            <w:rPr>
              <w:lang w:bidi="ru-RU"/>
            </w:rPr>
            <w:t>[Адрес компании]</w:t>
          </w:r>
          <w:r w:rsidRPr="009724A6">
            <w:rPr>
              <w:lang w:bidi="ru-RU"/>
            </w:rPr>
            <w:br/>
            <w:t>[Город, регион, почтовый индекс]</w:t>
          </w:r>
        </w:p>
      </w:docPartBody>
    </w:docPart>
    <w:docPart>
      <w:docPartPr>
        <w:name w:val="75708511BDB642A4A65C01725FCACE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7A420-29E6-489F-BE70-29AD937AACCE}"/>
      </w:docPartPr>
      <w:docPartBody>
        <w:p w:rsidR="008A0358" w:rsidRDefault="002878C8" w:rsidP="002878C8">
          <w:pPr>
            <w:pStyle w:val="75708511BDB642A4A65C01725FCACE0D"/>
          </w:pPr>
          <w:r w:rsidRPr="009724A6">
            <w:rPr>
              <w:lang w:bidi="ru-RU"/>
            </w:rPr>
            <w:t>[адрес электронной почты]</w:t>
          </w:r>
        </w:p>
      </w:docPartBody>
    </w:docPart>
    <w:docPart>
      <w:docPartPr>
        <w:name w:val="6F47F718B11B4867BAF64F73C1F3E2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529CB6-E27F-4A0F-A0FC-2A1D17F5E6A3}"/>
      </w:docPartPr>
      <w:docPartBody>
        <w:p w:rsidR="008A0358" w:rsidRDefault="002878C8" w:rsidP="002878C8">
          <w:pPr>
            <w:pStyle w:val="6F47F718B11B4867BAF64F73C1F3E2E0"/>
          </w:pPr>
          <w:r w:rsidRPr="009724A6">
            <w:rPr>
              <w:lang w:bidi="ru-RU"/>
            </w:rPr>
            <w:t>[веб-сайт]</w:t>
          </w:r>
        </w:p>
      </w:docPartBody>
    </w:docPart>
    <w:docPart>
      <w:docPartPr>
        <w:name w:val="421A427D067247988F3A7F30A21AC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59871-84D2-47A7-8283-2FD358AB6758}"/>
      </w:docPartPr>
      <w:docPartBody>
        <w:p w:rsidR="008A0358" w:rsidRDefault="002878C8" w:rsidP="002878C8">
          <w:pPr>
            <w:pStyle w:val="421A427D067247988F3A7F30A21AC028"/>
          </w:pPr>
          <w:r w:rsidRPr="009724A6">
            <w:rPr>
              <w:lang w:bidi="ru-RU"/>
            </w:rPr>
            <w:t>[Адрес компании]</w:t>
          </w:r>
          <w:r w:rsidRPr="009724A6">
            <w:rPr>
              <w:lang w:bidi="ru-RU"/>
            </w:rPr>
            <w:br/>
            <w:t>[Город, регион, почтовый индекс]</w:t>
          </w:r>
        </w:p>
      </w:docPartBody>
    </w:docPart>
    <w:docPart>
      <w:docPartPr>
        <w:name w:val="3149D12ABCE3436799E7936D0FC3D1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56CB12-4D09-48EB-BC7B-7A03D3004A18}"/>
      </w:docPartPr>
      <w:docPartBody>
        <w:p w:rsidR="008A0358" w:rsidRDefault="002878C8" w:rsidP="002878C8">
          <w:pPr>
            <w:pStyle w:val="3149D12ABCE3436799E7936D0FC3D175"/>
          </w:pPr>
          <w:r w:rsidRPr="009724A6">
            <w:rPr>
              <w:lang w:bidi="ru-RU"/>
            </w:rPr>
            <w:t>[адрес электронной почты]</w:t>
          </w:r>
        </w:p>
      </w:docPartBody>
    </w:docPart>
    <w:docPart>
      <w:docPartPr>
        <w:name w:val="B0CE61FC79BC45C4ABCE6453F349C9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D467D-F7C8-413F-AD9D-77EEEF99A230}"/>
      </w:docPartPr>
      <w:docPartBody>
        <w:p w:rsidR="008A0358" w:rsidRDefault="002878C8" w:rsidP="002878C8">
          <w:pPr>
            <w:pStyle w:val="B0CE61FC79BC45C4ABCE6453F349C988"/>
          </w:pPr>
          <w:r w:rsidRPr="009724A6">
            <w:rPr>
              <w:lang w:bidi="ru-RU"/>
            </w:rPr>
            <w:t>[Адрес компании]</w:t>
          </w:r>
          <w:r w:rsidRPr="009724A6">
            <w:rPr>
              <w:lang w:bidi="ru-RU"/>
            </w:rPr>
            <w:br/>
            <w:t>[Город, регион, почтовый индекс]</w:t>
          </w:r>
        </w:p>
      </w:docPartBody>
    </w:docPart>
    <w:docPart>
      <w:docPartPr>
        <w:name w:val="26C524D31E814C588A8EA5C1F55C1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1DE820-5F11-4BBF-9E0C-33416DA81381}"/>
      </w:docPartPr>
      <w:docPartBody>
        <w:p w:rsidR="008A0358" w:rsidRDefault="002878C8" w:rsidP="002878C8">
          <w:pPr>
            <w:pStyle w:val="26C524D31E814C588A8EA5C1F55C198E"/>
          </w:pPr>
          <w:r w:rsidRPr="009724A6">
            <w:rPr>
              <w:lang w:bidi="ru-RU"/>
            </w:rPr>
            <w:t>[адрес электронной почты]</w:t>
          </w:r>
        </w:p>
      </w:docPartBody>
    </w:docPart>
    <w:docPart>
      <w:docPartPr>
        <w:name w:val="01D24D380D7C48CA8B40DBDBC6086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74C342-6AC0-4773-9323-5466558DC556}"/>
      </w:docPartPr>
      <w:docPartBody>
        <w:p w:rsidR="008A0358" w:rsidRDefault="002878C8" w:rsidP="002878C8">
          <w:pPr>
            <w:pStyle w:val="01D24D380D7C48CA8B40DBDBC6086A5C"/>
          </w:pPr>
          <w:r w:rsidRPr="009724A6">
            <w:rPr>
              <w:lang w:bidi="ru-RU"/>
            </w:rPr>
            <w:t>[веб-сайт]</w:t>
          </w:r>
        </w:p>
      </w:docPartBody>
    </w:docPart>
    <w:docPart>
      <w:docPartPr>
        <w:name w:val="4C2D6971C48046BBB130B0187449D1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0605B-5F6D-4C56-98EC-32C4EA72D089}"/>
      </w:docPartPr>
      <w:docPartBody>
        <w:p w:rsidR="008A0358" w:rsidRDefault="002878C8" w:rsidP="002878C8">
          <w:pPr>
            <w:pStyle w:val="4C2D6971C48046BBB130B0187449D105"/>
          </w:pPr>
          <w:r w:rsidRPr="009724A6">
            <w:rPr>
              <w:lang w:bidi="ru-RU"/>
            </w:rPr>
            <w:t>[веб-сайт]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C8"/>
    <w:rsid w:val="002878C8"/>
    <w:rsid w:val="008A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8DC490547946C9ABA69DE5B4015A51">
    <w:name w:val="B78DC490547946C9ABA69DE5B4015A51"/>
  </w:style>
  <w:style w:type="paragraph" w:customStyle="1" w:styleId="4B7B8FEB72354C288D31CCC8F0A6C406">
    <w:name w:val="4B7B8FEB72354C288D31CCC8F0A6C406"/>
  </w:style>
  <w:style w:type="paragraph" w:customStyle="1" w:styleId="D172553B71954142831A4F3AFE20B286">
    <w:name w:val="D172553B71954142831A4F3AFE20B286"/>
  </w:style>
  <w:style w:type="paragraph" w:customStyle="1" w:styleId="004D1D63E42C42A2BF77EBAA167268A4">
    <w:name w:val="004D1D63E42C42A2BF77EBAA167268A4"/>
  </w:style>
  <w:style w:type="paragraph" w:customStyle="1" w:styleId="7FFCF3BAA3AC46FA842AEAB7D1E4E09D">
    <w:name w:val="7FFCF3BAA3AC46FA842AEAB7D1E4E09D"/>
  </w:style>
  <w:style w:type="paragraph" w:customStyle="1" w:styleId="9946B6F51AE04AD8B21202E8FEF4FD2E">
    <w:name w:val="9946B6F51AE04AD8B21202E8FEF4FD2E"/>
  </w:style>
  <w:style w:type="paragraph" w:customStyle="1" w:styleId="D637AA1B76B84CE0839014113C9BE2ED">
    <w:name w:val="D637AA1B76B84CE0839014113C9BE2ED"/>
  </w:style>
  <w:style w:type="paragraph" w:customStyle="1" w:styleId="A591A0CA4F78432BBE699D5FE74F4696">
    <w:name w:val="A591A0CA4F78432BBE699D5FE74F4696"/>
  </w:style>
  <w:style w:type="paragraph" w:customStyle="1" w:styleId="1B7262671C444E62BE36E9DB8DB18DEC">
    <w:name w:val="1B7262671C444E62BE36E9DB8DB18DEC"/>
  </w:style>
  <w:style w:type="paragraph" w:customStyle="1" w:styleId="A6B7CB14D7174E2098456FC707521E56">
    <w:name w:val="A6B7CB14D7174E2098456FC707521E56"/>
  </w:style>
  <w:style w:type="paragraph" w:customStyle="1" w:styleId="C50473DF1DF843F1A1EAF3BF54C1BC83">
    <w:name w:val="C50473DF1DF843F1A1EAF3BF54C1BC83"/>
  </w:style>
  <w:style w:type="paragraph" w:customStyle="1" w:styleId="859DC8B58A9E4B128FB24943BC6AC06C">
    <w:name w:val="859DC8B58A9E4B128FB24943BC6AC06C"/>
  </w:style>
  <w:style w:type="paragraph" w:customStyle="1" w:styleId="6FAD635B132243C98BD2C8C02A0C5DC2">
    <w:name w:val="6FAD635B132243C98BD2C8C02A0C5DC2"/>
  </w:style>
  <w:style w:type="paragraph" w:customStyle="1" w:styleId="FB08CFB63F834D69AAA2C83ABEBBED6A">
    <w:name w:val="FB08CFB63F834D69AAA2C83ABEBBED6A"/>
  </w:style>
  <w:style w:type="paragraph" w:customStyle="1" w:styleId="DDD23953E5914795AEEDAAEC8FE02086">
    <w:name w:val="DDD23953E5914795AEEDAAEC8FE02086"/>
  </w:style>
  <w:style w:type="paragraph" w:customStyle="1" w:styleId="2C8D3678574049ADA59DCFE60F2DE57D">
    <w:name w:val="2C8D3678574049ADA59DCFE60F2DE57D"/>
  </w:style>
  <w:style w:type="paragraph" w:customStyle="1" w:styleId="FD794897A2074D808066A705E700616B">
    <w:name w:val="FD794897A2074D808066A705E700616B"/>
  </w:style>
  <w:style w:type="paragraph" w:customStyle="1" w:styleId="38AB9740EA4347B2921C68974CCD3197">
    <w:name w:val="38AB9740EA4347B2921C68974CCD3197"/>
  </w:style>
  <w:style w:type="paragraph" w:customStyle="1" w:styleId="8D07D31ECDF54B08B57579805F094381">
    <w:name w:val="8D07D31ECDF54B08B57579805F094381"/>
  </w:style>
  <w:style w:type="paragraph" w:customStyle="1" w:styleId="2959DEE194A64B5D80FEF51F8C1C519E">
    <w:name w:val="2959DEE194A64B5D80FEF51F8C1C519E"/>
  </w:style>
  <w:style w:type="paragraph" w:customStyle="1" w:styleId="E54F4BEB455C4BB9B7D820FD6BACB1DD">
    <w:name w:val="E54F4BEB455C4BB9B7D820FD6BACB1DD"/>
  </w:style>
  <w:style w:type="paragraph" w:customStyle="1" w:styleId="908B19EE101640F99B0C520E98103DBB">
    <w:name w:val="908B19EE101640F99B0C520E98103DBB"/>
  </w:style>
  <w:style w:type="paragraph" w:customStyle="1" w:styleId="17F22BE38F694D0794182F9C47643328">
    <w:name w:val="17F22BE38F694D0794182F9C47643328"/>
  </w:style>
  <w:style w:type="paragraph" w:customStyle="1" w:styleId="0A836FCA325245CA96E91733B58D1822">
    <w:name w:val="0A836FCA325245CA96E91733B58D1822"/>
  </w:style>
  <w:style w:type="paragraph" w:customStyle="1" w:styleId="9FFAB58AA79F405F913CCC5A92CD7C59">
    <w:name w:val="9FFAB58AA79F405F913CCC5A92CD7C59"/>
  </w:style>
  <w:style w:type="paragraph" w:customStyle="1" w:styleId="8CE8963BAB594DBEA9ED3A14435D524C">
    <w:name w:val="8CE8963BAB594DBEA9ED3A14435D524C"/>
  </w:style>
  <w:style w:type="paragraph" w:customStyle="1" w:styleId="A66673255E654C468B3553A95341F9CB">
    <w:name w:val="A66673255E654C468B3553A95341F9CB"/>
  </w:style>
  <w:style w:type="paragraph" w:customStyle="1" w:styleId="EBBCEC0E181349DC85349D64C13F9096">
    <w:name w:val="EBBCEC0E181349DC85349D64C13F9096"/>
  </w:style>
  <w:style w:type="paragraph" w:customStyle="1" w:styleId="B1F2A0E0D97F4F5B96918CBD5C43523E">
    <w:name w:val="B1F2A0E0D97F4F5B96918CBD5C43523E"/>
  </w:style>
  <w:style w:type="paragraph" w:customStyle="1" w:styleId="C67F4F3556CC40A2B1793FF7536708ED">
    <w:name w:val="C67F4F3556CC40A2B1793FF7536708ED"/>
  </w:style>
  <w:style w:type="paragraph" w:customStyle="1" w:styleId="0373E6B0F2204414879C699427B6BE02">
    <w:name w:val="0373E6B0F2204414879C699427B6BE02"/>
  </w:style>
  <w:style w:type="paragraph" w:customStyle="1" w:styleId="CB58A8514FF74AF4A0EB9F8D29E7C4EE">
    <w:name w:val="CB58A8514FF74AF4A0EB9F8D29E7C4EE"/>
  </w:style>
  <w:style w:type="paragraph" w:customStyle="1" w:styleId="83903EA438DA4D88B2430DF930916DAB">
    <w:name w:val="83903EA438DA4D88B2430DF930916DAB"/>
  </w:style>
  <w:style w:type="paragraph" w:customStyle="1" w:styleId="1F882BDFBEF44A01BEB90FAF7CA3F3DE">
    <w:name w:val="1F882BDFBEF44A01BEB90FAF7CA3F3DE"/>
  </w:style>
  <w:style w:type="paragraph" w:customStyle="1" w:styleId="7BB8B32DC26C4284848589F6A86AB4D7">
    <w:name w:val="7BB8B32DC26C4284848589F6A86AB4D7"/>
  </w:style>
  <w:style w:type="paragraph" w:customStyle="1" w:styleId="0A2F19F0D43C4F5E9A25F14C380EC03E">
    <w:name w:val="0A2F19F0D43C4F5E9A25F14C380EC03E"/>
  </w:style>
  <w:style w:type="paragraph" w:customStyle="1" w:styleId="DE8078D6F3C8474488D3A3AB91893862">
    <w:name w:val="DE8078D6F3C8474488D3A3AB91893862"/>
  </w:style>
  <w:style w:type="paragraph" w:customStyle="1" w:styleId="9234A206D49D4EA58A8A1D898DD71508">
    <w:name w:val="9234A206D49D4EA58A8A1D898DD71508"/>
  </w:style>
  <w:style w:type="paragraph" w:customStyle="1" w:styleId="C60517B6E50143D6A09E6A4F452C4C45">
    <w:name w:val="C60517B6E50143D6A09E6A4F452C4C45"/>
  </w:style>
  <w:style w:type="paragraph" w:customStyle="1" w:styleId="461F92154D3644E4B4C05A2BBDBA7517">
    <w:name w:val="461F92154D3644E4B4C05A2BBDBA7517"/>
  </w:style>
  <w:style w:type="paragraph" w:customStyle="1" w:styleId="3486D4D96E144C528780D6CC92BDE399">
    <w:name w:val="3486D4D96E144C528780D6CC92BDE399"/>
    <w:rsid w:val="002878C8"/>
  </w:style>
  <w:style w:type="paragraph" w:customStyle="1" w:styleId="2BEFA740147B4C5A98DACD047921E35B">
    <w:name w:val="2BEFA740147B4C5A98DACD047921E35B"/>
    <w:rsid w:val="002878C8"/>
  </w:style>
  <w:style w:type="paragraph" w:customStyle="1" w:styleId="3C0B9EB5F6F94970850332E81B8D0F07">
    <w:name w:val="3C0B9EB5F6F94970850332E81B8D0F07"/>
    <w:rsid w:val="002878C8"/>
  </w:style>
  <w:style w:type="paragraph" w:customStyle="1" w:styleId="3CA22B6FD57246A0AE375926A8F97830">
    <w:name w:val="3CA22B6FD57246A0AE375926A8F97830"/>
    <w:rsid w:val="002878C8"/>
  </w:style>
  <w:style w:type="paragraph" w:customStyle="1" w:styleId="05046633565549C2952F5E08EC04648F">
    <w:name w:val="05046633565549C2952F5E08EC04648F"/>
    <w:rsid w:val="002878C8"/>
  </w:style>
  <w:style w:type="paragraph" w:customStyle="1" w:styleId="80D8583C0B044860870E7F27CAAFB548">
    <w:name w:val="80D8583C0B044860870E7F27CAAFB548"/>
    <w:rsid w:val="002878C8"/>
  </w:style>
  <w:style w:type="paragraph" w:customStyle="1" w:styleId="BB2F85270543421FA9AB614EFC1238E1">
    <w:name w:val="BB2F85270543421FA9AB614EFC1238E1"/>
    <w:rsid w:val="002878C8"/>
  </w:style>
  <w:style w:type="paragraph" w:customStyle="1" w:styleId="F7D055C4B6764D34973222053C61E46C">
    <w:name w:val="F7D055C4B6764D34973222053C61E46C"/>
    <w:rsid w:val="002878C8"/>
  </w:style>
  <w:style w:type="paragraph" w:customStyle="1" w:styleId="60B8BDE25D394A95B3F122A52597E66C">
    <w:name w:val="60B8BDE25D394A95B3F122A52597E66C"/>
    <w:rsid w:val="002878C8"/>
  </w:style>
  <w:style w:type="paragraph" w:customStyle="1" w:styleId="B8C23A2646B248909DDDD374E7529F15">
    <w:name w:val="B8C23A2646B248909DDDD374E7529F15"/>
    <w:rsid w:val="002878C8"/>
  </w:style>
  <w:style w:type="paragraph" w:customStyle="1" w:styleId="B9BC9C39F4DD415294A64097B95788AF">
    <w:name w:val="B9BC9C39F4DD415294A64097B95788AF"/>
    <w:rsid w:val="002878C8"/>
  </w:style>
  <w:style w:type="paragraph" w:customStyle="1" w:styleId="B9BBD05C991B41FEBD9CD387F473BA34">
    <w:name w:val="B9BBD05C991B41FEBD9CD387F473BA34"/>
    <w:rsid w:val="002878C8"/>
  </w:style>
  <w:style w:type="paragraph" w:customStyle="1" w:styleId="DCAF235888EE4632B026D74C98D70C80">
    <w:name w:val="DCAF235888EE4632B026D74C98D70C80"/>
    <w:rsid w:val="002878C8"/>
  </w:style>
  <w:style w:type="paragraph" w:customStyle="1" w:styleId="36D93BB0413B494E89A1B227A20EB025">
    <w:name w:val="36D93BB0413B494E89A1B227A20EB025"/>
    <w:rsid w:val="002878C8"/>
  </w:style>
  <w:style w:type="paragraph" w:customStyle="1" w:styleId="3CE105548A7F4A74B87E2FA400C6ADC2">
    <w:name w:val="3CE105548A7F4A74B87E2FA400C6ADC2"/>
    <w:rsid w:val="002878C8"/>
  </w:style>
  <w:style w:type="paragraph" w:customStyle="1" w:styleId="A1B4AC034C9B47EBB89976EF29824C3F">
    <w:name w:val="A1B4AC034C9B47EBB89976EF29824C3F"/>
    <w:rsid w:val="002878C8"/>
  </w:style>
  <w:style w:type="paragraph" w:customStyle="1" w:styleId="2774247F424542B3AB96F07CB92F9B3B">
    <w:name w:val="2774247F424542B3AB96F07CB92F9B3B"/>
    <w:rsid w:val="002878C8"/>
  </w:style>
  <w:style w:type="paragraph" w:customStyle="1" w:styleId="7E299D98DFA4447C843C9DB2648F6101">
    <w:name w:val="7E299D98DFA4447C843C9DB2648F6101"/>
    <w:rsid w:val="002878C8"/>
  </w:style>
  <w:style w:type="paragraph" w:customStyle="1" w:styleId="DF2F9404983C480085BEDF38E6571326">
    <w:name w:val="DF2F9404983C480085BEDF38E6571326"/>
    <w:rsid w:val="002878C8"/>
  </w:style>
  <w:style w:type="paragraph" w:customStyle="1" w:styleId="A3CAD4D4AF534DB7A5EEB444D576CAB9">
    <w:name w:val="A3CAD4D4AF534DB7A5EEB444D576CAB9"/>
    <w:rsid w:val="002878C8"/>
  </w:style>
  <w:style w:type="paragraph" w:customStyle="1" w:styleId="B84FDB75F2FC4EF68BE9B955BAF0D7CB">
    <w:name w:val="B84FDB75F2FC4EF68BE9B955BAF0D7CB"/>
    <w:rsid w:val="002878C8"/>
  </w:style>
  <w:style w:type="paragraph" w:customStyle="1" w:styleId="97C4F1263E7F4E549E3931B9A5251040">
    <w:name w:val="97C4F1263E7F4E549E3931B9A5251040"/>
    <w:rsid w:val="002878C8"/>
  </w:style>
  <w:style w:type="paragraph" w:customStyle="1" w:styleId="57D96D2A0C354C5FBA5972532D8ABBC4">
    <w:name w:val="57D96D2A0C354C5FBA5972532D8ABBC4"/>
    <w:rsid w:val="002878C8"/>
  </w:style>
  <w:style w:type="paragraph" w:customStyle="1" w:styleId="9C60A4B97AE349659A7D545C36B62309">
    <w:name w:val="9C60A4B97AE349659A7D545C36B62309"/>
    <w:rsid w:val="002878C8"/>
  </w:style>
  <w:style w:type="paragraph" w:customStyle="1" w:styleId="04983B81DF3748C0A12C278571F68445">
    <w:name w:val="04983B81DF3748C0A12C278571F68445"/>
    <w:rsid w:val="002878C8"/>
  </w:style>
  <w:style w:type="paragraph" w:customStyle="1" w:styleId="B007EB8D6B6C49318423AD6B4072F5DF">
    <w:name w:val="B007EB8D6B6C49318423AD6B4072F5DF"/>
    <w:rsid w:val="002878C8"/>
  </w:style>
  <w:style w:type="paragraph" w:customStyle="1" w:styleId="ED273F099D6249B19D8DF0892E55DD08">
    <w:name w:val="ED273F099D6249B19D8DF0892E55DD08"/>
    <w:rsid w:val="002878C8"/>
  </w:style>
  <w:style w:type="paragraph" w:customStyle="1" w:styleId="9097290317E046C294617EF69A6C35CF">
    <w:name w:val="9097290317E046C294617EF69A6C35CF"/>
    <w:rsid w:val="002878C8"/>
  </w:style>
  <w:style w:type="paragraph" w:customStyle="1" w:styleId="572BE9E9C5DA4E6E86E7EC1D34425A7A">
    <w:name w:val="572BE9E9C5DA4E6E86E7EC1D34425A7A"/>
    <w:rsid w:val="002878C8"/>
  </w:style>
  <w:style w:type="paragraph" w:customStyle="1" w:styleId="0776294679B743D1AA45AE86E8FDCB3B">
    <w:name w:val="0776294679B743D1AA45AE86E8FDCB3B"/>
    <w:rsid w:val="002878C8"/>
  </w:style>
  <w:style w:type="paragraph" w:customStyle="1" w:styleId="95C88A8A04B34D77AF46B6012FB9D1F6">
    <w:name w:val="95C88A8A04B34D77AF46B6012FB9D1F6"/>
    <w:rsid w:val="002878C8"/>
  </w:style>
  <w:style w:type="paragraph" w:customStyle="1" w:styleId="A55B93296D2F480782FA8285A6FF2086">
    <w:name w:val="A55B93296D2F480782FA8285A6FF2086"/>
    <w:rsid w:val="002878C8"/>
  </w:style>
  <w:style w:type="paragraph" w:customStyle="1" w:styleId="090850FBC1524439A13F35C5061AB4BE">
    <w:name w:val="090850FBC1524439A13F35C5061AB4BE"/>
    <w:rsid w:val="002878C8"/>
  </w:style>
  <w:style w:type="paragraph" w:customStyle="1" w:styleId="C2092AE4E5C14AA88C2212AAD390415C">
    <w:name w:val="C2092AE4E5C14AA88C2212AAD390415C"/>
    <w:rsid w:val="002878C8"/>
  </w:style>
  <w:style w:type="paragraph" w:customStyle="1" w:styleId="1FDF7FB97AD740DEB585B120BC086A4D">
    <w:name w:val="1FDF7FB97AD740DEB585B120BC086A4D"/>
    <w:rsid w:val="002878C8"/>
  </w:style>
  <w:style w:type="paragraph" w:customStyle="1" w:styleId="9E2472E0C946471B8A1132CD9CD930E6">
    <w:name w:val="9E2472E0C946471B8A1132CD9CD930E6"/>
    <w:rsid w:val="002878C8"/>
  </w:style>
  <w:style w:type="paragraph" w:customStyle="1" w:styleId="3005651C15624627B80F87249CE7A9BB">
    <w:name w:val="3005651C15624627B80F87249CE7A9BB"/>
    <w:rsid w:val="002878C8"/>
  </w:style>
  <w:style w:type="paragraph" w:customStyle="1" w:styleId="DA71350D1A11405AA8A48E70E786A556">
    <w:name w:val="DA71350D1A11405AA8A48E70E786A556"/>
    <w:rsid w:val="002878C8"/>
  </w:style>
  <w:style w:type="paragraph" w:customStyle="1" w:styleId="B626AB1AB55A4C48A82DD019ECE3E043">
    <w:name w:val="B626AB1AB55A4C48A82DD019ECE3E043"/>
    <w:rsid w:val="002878C8"/>
  </w:style>
  <w:style w:type="paragraph" w:customStyle="1" w:styleId="13EF211E794C45E9A3C5AEA0B7B7CD63">
    <w:name w:val="13EF211E794C45E9A3C5AEA0B7B7CD63"/>
    <w:rsid w:val="002878C8"/>
  </w:style>
  <w:style w:type="paragraph" w:customStyle="1" w:styleId="03E71AFFFC7E41BCAC4CB392DDDE9FE7">
    <w:name w:val="03E71AFFFC7E41BCAC4CB392DDDE9FE7"/>
    <w:rsid w:val="002878C8"/>
  </w:style>
  <w:style w:type="paragraph" w:customStyle="1" w:styleId="D2BC46E4B3E54197B0A8FACDF18FEA07">
    <w:name w:val="D2BC46E4B3E54197B0A8FACDF18FEA07"/>
    <w:rsid w:val="002878C8"/>
  </w:style>
  <w:style w:type="paragraph" w:customStyle="1" w:styleId="1F4C0C1D56B240BAA87987FC4713BA93">
    <w:name w:val="1F4C0C1D56B240BAA87987FC4713BA93"/>
    <w:rsid w:val="002878C8"/>
  </w:style>
  <w:style w:type="paragraph" w:customStyle="1" w:styleId="7D6A9691AAC748D385288A2778786972">
    <w:name w:val="7D6A9691AAC748D385288A2778786972"/>
    <w:rsid w:val="002878C8"/>
  </w:style>
  <w:style w:type="paragraph" w:customStyle="1" w:styleId="F58E999205A347FA9532588DC0779025">
    <w:name w:val="F58E999205A347FA9532588DC0779025"/>
    <w:rsid w:val="002878C8"/>
  </w:style>
  <w:style w:type="paragraph" w:customStyle="1" w:styleId="E1A5747C12894BE5B879625FE9A92BF7">
    <w:name w:val="E1A5747C12894BE5B879625FE9A92BF7"/>
    <w:rsid w:val="002878C8"/>
  </w:style>
  <w:style w:type="paragraph" w:customStyle="1" w:styleId="CA64789ADEBA458A84EA86037A3F44DB">
    <w:name w:val="CA64789ADEBA458A84EA86037A3F44DB"/>
    <w:rsid w:val="002878C8"/>
  </w:style>
  <w:style w:type="paragraph" w:customStyle="1" w:styleId="773CABD357664F40887EC70138915D7F">
    <w:name w:val="773CABD357664F40887EC70138915D7F"/>
    <w:rsid w:val="002878C8"/>
  </w:style>
  <w:style w:type="paragraph" w:customStyle="1" w:styleId="71453397266D4385B817419FE596051B">
    <w:name w:val="71453397266D4385B817419FE596051B"/>
    <w:rsid w:val="002878C8"/>
  </w:style>
  <w:style w:type="paragraph" w:customStyle="1" w:styleId="3F6C78D0106044458A1043B24C86BDE1">
    <w:name w:val="3F6C78D0106044458A1043B24C86BDE1"/>
    <w:rsid w:val="002878C8"/>
  </w:style>
  <w:style w:type="paragraph" w:customStyle="1" w:styleId="86EDD94E4F5F4A678F716B5F51841ACE">
    <w:name w:val="86EDD94E4F5F4A678F716B5F51841ACE"/>
    <w:rsid w:val="002878C8"/>
  </w:style>
  <w:style w:type="paragraph" w:customStyle="1" w:styleId="29DD30CA4FDE4E83AFB7C690C8BD5F73">
    <w:name w:val="29DD30CA4FDE4E83AFB7C690C8BD5F73"/>
    <w:rsid w:val="002878C8"/>
  </w:style>
  <w:style w:type="paragraph" w:customStyle="1" w:styleId="366CA9CC363543749DC138C10344BBC2">
    <w:name w:val="366CA9CC363543749DC138C10344BBC2"/>
    <w:rsid w:val="002878C8"/>
  </w:style>
  <w:style w:type="paragraph" w:customStyle="1" w:styleId="5F42B780A01643F382E484AD7BABF263">
    <w:name w:val="5F42B780A01643F382E484AD7BABF263"/>
    <w:rsid w:val="002878C8"/>
  </w:style>
  <w:style w:type="paragraph" w:customStyle="1" w:styleId="83B998507A4A4025A7FE7282E5CC5319">
    <w:name w:val="83B998507A4A4025A7FE7282E5CC5319"/>
    <w:rsid w:val="002878C8"/>
  </w:style>
  <w:style w:type="paragraph" w:customStyle="1" w:styleId="04BC565D4FAE441F8F4F38A61C5AABDB">
    <w:name w:val="04BC565D4FAE441F8F4F38A61C5AABDB"/>
    <w:rsid w:val="002878C8"/>
  </w:style>
  <w:style w:type="paragraph" w:customStyle="1" w:styleId="AB860D27180D447A8673B295DD21024E">
    <w:name w:val="AB860D27180D447A8673B295DD21024E"/>
    <w:rsid w:val="002878C8"/>
  </w:style>
  <w:style w:type="paragraph" w:customStyle="1" w:styleId="F16783FC2376420A89D432D3CE08315F">
    <w:name w:val="F16783FC2376420A89D432D3CE08315F"/>
    <w:rsid w:val="002878C8"/>
  </w:style>
  <w:style w:type="paragraph" w:customStyle="1" w:styleId="0E13ED606F654B8AA410C35CE481A48B">
    <w:name w:val="0E13ED606F654B8AA410C35CE481A48B"/>
    <w:rsid w:val="002878C8"/>
  </w:style>
  <w:style w:type="paragraph" w:customStyle="1" w:styleId="CC417A3D1E444A1E89EFFDE2A00BDF68">
    <w:name w:val="CC417A3D1E444A1E89EFFDE2A00BDF68"/>
    <w:rsid w:val="002878C8"/>
  </w:style>
  <w:style w:type="paragraph" w:customStyle="1" w:styleId="CD3AD29655B44486AA37BA0D541EE04F">
    <w:name w:val="CD3AD29655B44486AA37BA0D541EE04F"/>
    <w:rsid w:val="002878C8"/>
  </w:style>
  <w:style w:type="paragraph" w:customStyle="1" w:styleId="33AF43C086C5436FB89CDCA8E1CFB8EA">
    <w:name w:val="33AF43C086C5436FB89CDCA8E1CFB8EA"/>
    <w:rsid w:val="002878C8"/>
  </w:style>
  <w:style w:type="paragraph" w:customStyle="1" w:styleId="002A9DF18F4B467BAA21CD121DB11E73">
    <w:name w:val="002A9DF18F4B467BAA21CD121DB11E73"/>
    <w:rsid w:val="002878C8"/>
  </w:style>
  <w:style w:type="paragraph" w:customStyle="1" w:styleId="0056EF06369B42B98FE635095A731DC8">
    <w:name w:val="0056EF06369B42B98FE635095A731DC8"/>
    <w:rsid w:val="002878C8"/>
  </w:style>
  <w:style w:type="paragraph" w:customStyle="1" w:styleId="27570832375E4F20B84CBE026542A753">
    <w:name w:val="27570832375E4F20B84CBE026542A753"/>
    <w:rsid w:val="002878C8"/>
  </w:style>
  <w:style w:type="paragraph" w:customStyle="1" w:styleId="0FB023BBAB0D43C68B4D77D8182A0A2E">
    <w:name w:val="0FB023BBAB0D43C68B4D77D8182A0A2E"/>
    <w:rsid w:val="002878C8"/>
  </w:style>
  <w:style w:type="paragraph" w:customStyle="1" w:styleId="4991B0C236434AFFA9F8B3759F2DDEE6">
    <w:name w:val="4991B0C236434AFFA9F8B3759F2DDEE6"/>
    <w:rsid w:val="002878C8"/>
  </w:style>
  <w:style w:type="paragraph" w:customStyle="1" w:styleId="554CA7913FC142D5986E2468B75733AD">
    <w:name w:val="554CA7913FC142D5986E2468B75733AD"/>
    <w:rsid w:val="002878C8"/>
  </w:style>
  <w:style w:type="paragraph" w:customStyle="1" w:styleId="A844320856564BF7B3DC3F3CE3D8ECE4">
    <w:name w:val="A844320856564BF7B3DC3F3CE3D8ECE4"/>
    <w:rsid w:val="002878C8"/>
  </w:style>
  <w:style w:type="paragraph" w:customStyle="1" w:styleId="ABFD6399463841FEB79D681EDB7D0AB5">
    <w:name w:val="ABFD6399463841FEB79D681EDB7D0AB5"/>
    <w:rsid w:val="002878C8"/>
  </w:style>
  <w:style w:type="paragraph" w:customStyle="1" w:styleId="4580D6FA46FA4B21ABBDBCF12DD49B1B">
    <w:name w:val="4580D6FA46FA4B21ABBDBCF12DD49B1B"/>
    <w:rsid w:val="002878C8"/>
  </w:style>
  <w:style w:type="paragraph" w:customStyle="1" w:styleId="CB5E5E89283045018863C2EC11B89DA8">
    <w:name w:val="CB5E5E89283045018863C2EC11B89DA8"/>
    <w:rsid w:val="002878C8"/>
  </w:style>
  <w:style w:type="paragraph" w:customStyle="1" w:styleId="0B218D3E728844F8AD36A88FEED2CD3D">
    <w:name w:val="0B218D3E728844F8AD36A88FEED2CD3D"/>
    <w:rsid w:val="002878C8"/>
  </w:style>
  <w:style w:type="paragraph" w:customStyle="1" w:styleId="18F8CB486E2B4E11964631262F59691E">
    <w:name w:val="18F8CB486E2B4E11964631262F59691E"/>
    <w:rsid w:val="002878C8"/>
  </w:style>
  <w:style w:type="paragraph" w:customStyle="1" w:styleId="DBEF13FE9EAE44C7AD61C3444C656E7D">
    <w:name w:val="DBEF13FE9EAE44C7AD61C3444C656E7D"/>
    <w:rsid w:val="002878C8"/>
  </w:style>
  <w:style w:type="paragraph" w:customStyle="1" w:styleId="CF1449E602994DDB91789F1CBBD70E2B">
    <w:name w:val="CF1449E602994DDB91789F1CBBD70E2B"/>
    <w:rsid w:val="002878C8"/>
  </w:style>
  <w:style w:type="paragraph" w:customStyle="1" w:styleId="F86C9DE3F282421F8DD6203AD58EB5C4">
    <w:name w:val="F86C9DE3F282421F8DD6203AD58EB5C4"/>
    <w:rsid w:val="002878C8"/>
  </w:style>
  <w:style w:type="paragraph" w:customStyle="1" w:styleId="728DAB16BFA04623B89A2AAEAAB53052">
    <w:name w:val="728DAB16BFA04623B89A2AAEAAB53052"/>
    <w:rsid w:val="002878C8"/>
  </w:style>
  <w:style w:type="paragraph" w:customStyle="1" w:styleId="6EA8D06E5EC14DD7B664005B3100FD36">
    <w:name w:val="6EA8D06E5EC14DD7B664005B3100FD36"/>
    <w:rsid w:val="002878C8"/>
  </w:style>
  <w:style w:type="paragraph" w:customStyle="1" w:styleId="5A2738E6450D40559B5D1DA1F4D3066E">
    <w:name w:val="5A2738E6450D40559B5D1DA1F4D3066E"/>
    <w:rsid w:val="002878C8"/>
  </w:style>
  <w:style w:type="paragraph" w:customStyle="1" w:styleId="73E3AAF44F44480293932969BADCEF6C">
    <w:name w:val="73E3AAF44F44480293932969BADCEF6C"/>
    <w:rsid w:val="002878C8"/>
  </w:style>
  <w:style w:type="paragraph" w:customStyle="1" w:styleId="65CADAE4AE77427E8F0C146F9B9B50C8">
    <w:name w:val="65CADAE4AE77427E8F0C146F9B9B50C8"/>
    <w:rsid w:val="002878C8"/>
  </w:style>
  <w:style w:type="paragraph" w:customStyle="1" w:styleId="B04475CED34D4DCC9A19367459D421C7">
    <w:name w:val="B04475CED34D4DCC9A19367459D421C7"/>
    <w:rsid w:val="002878C8"/>
  </w:style>
  <w:style w:type="paragraph" w:customStyle="1" w:styleId="0EA865A2D2C84EC68FF2EBA6DDD555A7">
    <w:name w:val="0EA865A2D2C84EC68FF2EBA6DDD555A7"/>
    <w:rsid w:val="002878C8"/>
  </w:style>
  <w:style w:type="paragraph" w:customStyle="1" w:styleId="C0493130B0D04A93BFD7AD36633F3516">
    <w:name w:val="C0493130B0D04A93BFD7AD36633F3516"/>
    <w:rsid w:val="002878C8"/>
  </w:style>
  <w:style w:type="paragraph" w:customStyle="1" w:styleId="BDA3F85A10544F27B3B781D5CCFD6F17">
    <w:name w:val="BDA3F85A10544F27B3B781D5CCFD6F17"/>
    <w:rsid w:val="002878C8"/>
  </w:style>
  <w:style w:type="paragraph" w:customStyle="1" w:styleId="23C2664FFE0B49FCBF5FA0DEC868DDF7">
    <w:name w:val="23C2664FFE0B49FCBF5FA0DEC868DDF7"/>
    <w:rsid w:val="002878C8"/>
  </w:style>
  <w:style w:type="paragraph" w:customStyle="1" w:styleId="92D549970C6046E0BB7DCFD08FC20748">
    <w:name w:val="92D549970C6046E0BB7DCFD08FC20748"/>
    <w:rsid w:val="002878C8"/>
  </w:style>
  <w:style w:type="paragraph" w:customStyle="1" w:styleId="437DB2E2468D4013A6E35ACCE5C9C746">
    <w:name w:val="437DB2E2468D4013A6E35ACCE5C9C746"/>
    <w:rsid w:val="002878C8"/>
  </w:style>
  <w:style w:type="paragraph" w:customStyle="1" w:styleId="11C12EBB7FEE440FBBF660F9E81BC8D2">
    <w:name w:val="11C12EBB7FEE440FBBF660F9E81BC8D2"/>
    <w:rsid w:val="002878C8"/>
  </w:style>
  <w:style w:type="paragraph" w:customStyle="1" w:styleId="CE5BA8AC763E4DB6815FC74239AA73E8">
    <w:name w:val="CE5BA8AC763E4DB6815FC74239AA73E8"/>
    <w:rsid w:val="002878C8"/>
  </w:style>
  <w:style w:type="paragraph" w:customStyle="1" w:styleId="BC7E486DC83B428295D1A32981087408">
    <w:name w:val="BC7E486DC83B428295D1A32981087408"/>
    <w:rsid w:val="002878C8"/>
  </w:style>
  <w:style w:type="paragraph" w:customStyle="1" w:styleId="E46DE0077D0F4574858C76F397A454FD">
    <w:name w:val="E46DE0077D0F4574858C76F397A454FD"/>
    <w:rsid w:val="002878C8"/>
  </w:style>
  <w:style w:type="paragraph" w:customStyle="1" w:styleId="30DABB29A2EC47E5A2926702853A2D45">
    <w:name w:val="30DABB29A2EC47E5A2926702853A2D45"/>
    <w:rsid w:val="002878C8"/>
  </w:style>
  <w:style w:type="paragraph" w:customStyle="1" w:styleId="0789F13AB75B471C84A3270C0A561BB0">
    <w:name w:val="0789F13AB75B471C84A3270C0A561BB0"/>
    <w:rsid w:val="002878C8"/>
  </w:style>
  <w:style w:type="paragraph" w:customStyle="1" w:styleId="B7C1D9C92BB24933BED47A6A1000477F">
    <w:name w:val="B7C1D9C92BB24933BED47A6A1000477F"/>
    <w:rsid w:val="002878C8"/>
  </w:style>
  <w:style w:type="paragraph" w:customStyle="1" w:styleId="2EE666608B124B80AD43800B98DA7504">
    <w:name w:val="2EE666608B124B80AD43800B98DA7504"/>
    <w:rsid w:val="002878C8"/>
  </w:style>
  <w:style w:type="paragraph" w:customStyle="1" w:styleId="70B61503524646259F4E3362F7C1EC78">
    <w:name w:val="70B61503524646259F4E3362F7C1EC78"/>
    <w:rsid w:val="002878C8"/>
  </w:style>
  <w:style w:type="paragraph" w:customStyle="1" w:styleId="D7EBB1917840438F93DFC596CAAFC875">
    <w:name w:val="D7EBB1917840438F93DFC596CAAFC875"/>
    <w:rsid w:val="002878C8"/>
  </w:style>
  <w:style w:type="paragraph" w:customStyle="1" w:styleId="46E298B4E5364BADA62D97F6211447AC">
    <w:name w:val="46E298B4E5364BADA62D97F6211447AC"/>
    <w:rsid w:val="002878C8"/>
  </w:style>
  <w:style w:type="paragraph" w:customStyle="1" w:styleId="1EF64D2D5E2C48349C1354AA5D415BE0">
    <w:name w:val="1EF64D2D5E2C48349C1354AA5D415BE0"/>
    <w:rsid w:val="002878C8"/>
  </w:style>
  <w:style w:type="paragraph" w:customStyle="1" w:styleId="2BE99F0528BE433BA9EAAD0D5AA0131E">
    <w:name w:val="2BE99F0528BE433BA9EAAD0D5AA0131E"/>
    <w:rsid w:val="002878C8"/>
  </w:style>
  <w:style w:type="paragraph" w:customStyle="1" w:styleId="0783EDA6503A47F0A91394F7F9D00615">
    <w:name w:val="0783EDA6503A47F0A91394F7F9D00615"/>
    <w:rsid w:val="002878C8"/>
  </w:style>
  <w:style w:type="paragraph" w:customStyle="1" w:styleId="B6A73E09E1DA45DEA66714BA3A56FCCC">
    <w:name w:val="B6A73E09E1DA45DEA66714BA3A56FCCC"/>
    <w:rsid w:val="002878C8"/>
  </w:style>
  <w:style w:type="paragraph" w:customStyle="1" w:styleId="F90B8BEA3A984953B1012167407156B7">
    <w:name w:val="F90B8BEA3A984953B1012167407156B7"/>
    <w:rsid w:val="002878C8"/>
  </w:style>
  <w:style w:type="paragraph" w:customStyle="1" w:styleId="BDF0D7FAE354462882F56A8FA8B57998">
    <w:name w:val="BDF0D7FAE354462882F56A8FA8B57998"/>
    <w:rsid w:val="002878C8"/>
  </w:style>
  <w:style w:type="paragraph" w:customStyle="1" w:styleId="A7D0CB579DFE49D3A11F44639119FCB8">
    <w:name w:val="A7D0CB579DFE49D3A11F44639119FCB8"/>
    <w:rsid w:val="002878C8"/>
  </w:style>
  <w:style w:type="paragraph" w:customStyle="1" w:styleId="6DF22B25A3904562B82673C04B73C49D">
    <w:name w:val="6DF22B25A3904562B82673C04B73C49D"/>
    <w:rsid w:val="002878C8"/>
  </w:style>
  <w:style w:type="paragraph" w:customStyle="1" w:styleId="B61DBBEBC7FA4D6982F853C68599C747">
    <w:name w:val="B61DBBEBC7FA4D6982F853C68599C747"/>
    <w:rsid w:val="002878C8"/>
  </w:style>
  <w:style w:type="paragraph" w:customStyle="1" w:styleId="9A9C786358964E448C16C802F235B549">
    <w:name w:val="9A9C786358964E448C16C802F235B549"/>
    <w:rsid w:val="002878C8"/>
  </w:style>
  <w:style w:type="paragraph" w:customStyle="1" w:styleId="BA1FB4D94B894246A15BD71708431FB4">
    <w:name w:val="BA1FB4D94B894246A15BD71708431FB4"/>
    <w:rsid w:val="002878C8"/>
  </w:style>
  <w:style w:type="paragraph" w:customStyle="1" w:styleId="4583B9A262434E3E801F08B0734DBB6F">
    <w:name w:val="4583B9A262434E3E801F08B0734DBB6F"/>
    <w:rsid w:val="002878C8"/>
  </w:style>
  <w:style w:type="paragraph" w:customStyle="1" w:styleId="83D8FA0DF59C4BC5B47D6528154A1BF3">
    <w:name w:val="83D8FA0DF59C4BC5B47D6528154A1BF3"/>
    <w:rsid w:val="002878C8"/>
  </w:style>
  <w:style w:type="paragraph" w:customStyle="1" w:styleId="4DCD620F5D4143B785E4538324BCEABA">
    <w:name w:val="4DCD620F5D4143B785E4538324BCEABA"/>
    <w:rsid w:val="002878C8"/>
  </w:style>
  <w:style w:type="paragraph" w:customStyle="1" w:styleId="C098E38D28924210921AF56068F57594">
    <w:name w:val="C098E38D28924210921AF56068F57594"/>
    <w:rsid w:val="002878C8"/>
  </w:style>
  <w:style w:type="paragraph" w:customStyle="1" w:styleId="9E64D48E84954245BFA6D55C45129317">
    <w:name w:val="9E64D48E84954245BFA6D55C45129317"/>
    <w:rsid w:val="002878C8"/>
  </w:style>
  <w:style w:type="paragraph" w:customStyle="1" w:styleId="96DFBF7AFBE34162A5D101B338F94EA2">
    <w:name w:val="96DFBF7AFBE34162A5D101B338F94EA2"/>
    <w:rsid w:val="002878C8"/>
  </w:style>
  <w:style w:type="paragraph" w:customStyle="1" w:styleId="1B620DFE92EB4BEFB34DE596D442029D">
    <w:name w:val="1B620DFE92EB4BEFB34DE596D442029D"/>
    <w:rsid w:val="002878C8"/>
  </w:style>
  <w:style w:type="paragraph" w:customStyle="1" w:styleId="55E40B42E8A34FFF8AFA2B48B65C84AC">
    <w:name w:val="55E40B42E8A34FFF8AFA2B48B65C84AC"/>
    <w:rsid w:val="002878C8"/>
  </w:style>
  <w:style w:type="paragraph" w:customStyle="1" w:styleId="1EBDFEDD92A94356A7308AFE9C7E08A5">
    <w:name w:val="1EBDFEDD92A94356A7308AFE9C7E08A5"/>
    <w:rsid w:val="002878C8"/>
  </w:style>
  <w:style w:type="paragraph" w:customStyle="1" w:styleId="ADFACC4AE6FC4218BC751EC88707B99E">
    <w:name w:val="ADFACC4AE6FC4218BC751EC88707B99E"/>
    <w:rsid w:val="002878C8"/>
  </w:style>
  <w:style w:type="paragraph" w:customStyle="1" w:styleId="029E8E0425594CC699F0D3EB3957B0CA">
    <w:name w:val="029E8E0425594CC699F0D3EB3957B0CA"/>
    <w:rsid w:val="002878C8"/>
  </w:style>
  <w:style w:type="paragraph" w:customStyle="1" w:styleId="40DA405798714F29B4CEBBCD4DD481F7">
    <w:name w:val="40DA405798714F29B4CEBBCD4DD481F7"/>
    <w:rsid w:val="002878C8"/>
  </w:style>
  <w:style w:type="paragraph" w:customStyle="1" w:styleId="AA5921F01EC14EA09C4CB9ADE122752F">
    <w:name w:val="AA5921F01EC14EA09C4CB9ADE122752F"/>
    <w:rsid w:val="002878C8"/>
  </w:style>
  <w:style w:type="paragraph" w:customStyle="1" w:styleId="E2F1AE88B3A8423F9DA726EFC0922091">
    <w:name w:val="E2F1AE88B3A8423F9DA726EFC0922091"/>
    <w:rsid w:val="002878C8"/>
  </w:style>
  <w:style w:type="paragraph" w:customStyle="1" w:styleId="D72F1F3A2EB34A7FADF69A44489B6FE0">
    <w:name w:val="D72F1F3A2EB34A7FADF69A44489B6FE0"/>
    <w:rsid w:val="002878C8"/>
  </w:style>
  <w:style w:type="paragraph" w:customStyle="1" w:styleId="B62E58037CE5407C872556B8804FC149">
    <w:name w:val="B62E58037CE5407C872556B8804FC149"/>
    <w:rsid w:val="002878C8"/>
  </w:style>
  <w:style w:type="paragraph" w:customStyle="1" w:styleId="D7C048A6FCF640C58D121048A5DB267B">
    <w:name w:val="D7C048A6FCF640C58D121048A5DB267B"/>
    <w:rsid w:val="002878C8"/>
  </w:style>
  <w:style w:type="paragraph" w:customStyle="1" w:styleId="815B2D4BA4D1460FA4567337911052B6">
    <w:name w:val="815B2D4BA4D1460FA4567337911052B6"/>
    <w:rsid w:val="002878C8"/>
  </w:style>
  <w:style w:type="paragraph" w:customStyle="1" w:styleId="8057357025494F7BAE6BD33BD4758B3B">
    <w:name w:val="8057357025494F7BAE6BD33BD4758B3B"/>
    <w:rsid w:val="002878C8"/>
  </w:style>
  <w:style w:type="paragraph" w:customStyle="1" w:styleId="8586D585389D4D9685979E62E2033017">
    <w:name w:val="8586D585389D4D9685979E62E2033017"/>
    <w:rsid w:val="002878C8"/>
  </w:style>
  <w:style w:type="paragraph" w:customStyle="1" w:styleId="3F7E0170E1F04EFC8FD0BBF80F9702A6">
    <w:name w:val="3F7E0170E1F04EFC8FD0BBF80F9702A6"/>
    <w:rsid w:val="002878C8"/>
  </w:style>
  <w:style w:type="paragraph" w:customStyle="1" w:styleId="0AA1810D0A7B4AF19067083ACD07560B">
    <w:name w:val="0AA1810D0A7B4AF19067083ACD07560B"/>
    <w:rsid w:val="002878C8"/>
  </w:style>
  <w:style w:type="paragraph" w:customStyle="1" w:styleId="ED0AE531CB89469D932052813F49F611">
    <w:name w:val="ED0AE531CB89469D932052813F49F611"/>
    <w:rsid w:val="002878C8"/>
  </w:style>
  <w:style w:type="paragraph" w:customStyle="1" w:styleId="CF476B91170043F1B7EBF0119ED88CC7">
    <w:name w:val="CF476B91170043F1B7EBF0119ED88CC7"/>
    <w:rsid w:val="002878C8"/>
  </w:style>
  <w:style w:type="paragraph" w:customStyle="1" w:styleId="55F87104DF674ACDBBCA55B1CA4152D9">
    <w:name w:val="55F87104DF674ACDBBCA55B1CA4152D9"/>
    <w:rsid w:val="002878C8"/>
  </w:style>
  <w:style w:type="paragraph" w:customStyle="1" w:styleId="160036B0B1014FD3AC2B9D0E772C12A9">
    <w:name w:val="160036B0B1014FD3AC2B9D0E772C12A9"/>
    <w:rsid w:val="002878C8"/>
  </w:style>
  <w:style w:type="paragraph" w:customStyle="1" w:styleId="6734AFD46398475ABB61B9F23DE52CA6">
    <w:name w:val="6734AFD46398475ABB61B9F23DE52CA6"/>
    <w:rsid w:val="002878C8"/>
  </w:style>
  <w:style w:type="paragraph" w:customStyle="1" w:styleId="D2516088EF8542ACB431D5D4E8DFAEC9">
    <w:name w:val="D2516088EF8542ACB431D5D4E8DFAEC9"/>
    <w:rsid w:val="002878C8"/>
  </w:style>
  <w:style w:type="paragraph" w:customStyle="1" w:styleId="2FF3A51F42AD4647AED683987DAAEA4F">
    <w:name w:val="2FF3A51F42AD4647AED683987DAAEA4F"/>
    <w:rsid w:val="002878C8"/>
  </w:style>
  <w:style w:type="paragraph" w:customStyle="1" w:styleId="729ADAE85F344792B85A2918C5093076">
    <w:name w:val="729ADAE85F344792B85A2918C5093076"/>
    <w:rsid w:val="002878C8"/>
  </w:style>
  <w:style w:type="paragraph" w:customStyle="1" w:styleId="766F6EBBEAC04B0BAB8744405E0847CA">
    <w:name w:val="766F6EBBEAC04B0BAB8744405E0847CA"/>
    <w:rsid w:val="002878C8"/>
  </w:style>
  <w:style w:type="paragraph" w:customStyle="1" w:styleId="9318861E429F4487A4740B0C7953A26E">
    <w:name w:val="9318861E429F4487A4740B0C7953A26E"/>
    <w:rsid w:val="002878C8"/>
  </w:style>
  <w:style w:type="paragraph" w:customStyle="1" w:styleId="752BB79F3D4141D18331DB05C30DA8FA">
    <w:name w:val="752BB79F3D4141D18331DB05C30DA8FA"/>
    <w:rsid w:val="002878C8"/>
  </w:style>
  <w:style w:type="paragraph" w:customStyle="1" w:styleId="D1870A34206D436E9694D96E37F1FA47">
    <w:name w:val="D1870A34206D436E9694D96E37F1FA47"/>
    <w:rsid w:val="002878C8"/>
  </w:style>
  <w:style w:type="paragraph" w:customStyle="1" w:styleId="D3103BB164EC4B27A650389D1BE9FAE9">
    <w:name w:val="D3103BB164EC4B27A650389D1BE9FAE9"/>
    <w:rsid w:val="002878C8"/>
  </w:style>
  <w:style w:type="paragraph" w:customStyle="1" w:styleId="A7919E0157F24DEFA41795282BAE316E">
    <w:name w:val="A7919E0157F24DEFA41795282BAE316E"/>
    <w:rsid w:val="002878C8"/>
  </w:style>
  <w:style w:type="paragraph" w:customStyle="1" w:styleId="0C0623D5C6354479B312DBCAF27C812E">
    <w:name w:val="0C0623D5C6354479B312DBCAF27C812E"/>
    <w:rsid w:val="002878C8"/>
  </w:style>
  <w:style w:type="paragraph" w:customStyle="1" w:styleId="AA80C1AF97024310A30AF9382B48AB76">
    <w:name w:val="AA80C1AF97024310A30AF9382B48AB76"/>
    <w:rsid w:val="002878C8"/>
  </w:style>
  <w:style w:type="paragraph" w:customStyle="1" w:styleId="12F39CA4580544CDA20E030D96979C3F">
    <w:name w:val="12F39CA4580544CDA20E030D96979C3F"/>
    <w:rsid w:val="002878C8"/>
  </w:style>
  <w:style w:type="paragraph" w:customStyle="1" w:styleId="8CCF277F6277437A82FD980E071EE5AB">
    <w:name w:val="8CCF277F6277437A82FD980E071EE5AB"/>
    <w:rsid w:val="002878C8"/>
  </w:style>
  <w:style w:type="paragraph" w:customStyle="1" w:styleId="6FE29F33F2E54F88A0D1B1521CB9C286">
    <w:name w:val="6FE29F33F2E54F88A0D1B1521CB9C286"/>
    <w:rsid w:val="002878C8"/>
  </w:style>
  <w:style w:type="paragraph" w:customStyle="1" w:styleId="9B39D86381484BBE84857D043A175D3D">
    <w:name w:val="9B39D86381484BBE84857D043A175D3D"/>
    <w:rsid w:val="002878C8"/>
  </w:style>
  <w:style w:type="paragraph" w:customStyle="1" w:styleId="CC91F5F415E74A508A11CD37370745B1">
    <w:name w:val="CC91F5F415E74A508A11CD37370745B1"/>
    <w:rsid w:val="002878C8"/>
  </w:style>
  <w:style w:type="paragraph" w:customStyle="1" w:styleId="F0B614D35BA243B48F66825295A2D914">
    <w:name w:val="F0B614D35BA243B48F66825295A2D914"/>
    <w:rsid w:val="002878C8"/>
  </w:style>
  <w:style w:type="paragraph" w:customStyle="1" w:styleId="75708511BDB642A4A65C01725FCACE0D">
    <w:name w:val="75708511BDB642A4A65C01725FCACE0D"/>
    <w:rsid w:val="002878C8"/>
  </w:style>
  <w:style w:type="paragraph" w:customStyle="1" w:styleId="6F47F718B11B4867BAF64F73C1F3E2E0">
    <w:name w:val="6F47F718B11B4867BAF64F73C1F3E2E0"/>
    <w:rsid w:val="002878C8"/>
  </w:style>
  <w:style w:type="paragraph" w:customStyle="1" w:styleId="421A427D067247988F3A7F30A21AC028">
    <w:name w:val="421A427D067247988F3A7F30A21AC028"/>
    <w:rsid w:val="002878C8"/>
  </w:style>
  <w:style w:type="paragraph" w:customStyle="1" w:styleId="3149D12ABCE3436799E7936D0FC3D175">
    <w:name w:val="3149D12ABCE3436799E7936D0FC3D175"/>
    <w:rsid w:val="002878C8"/>
  </w:style>
  <w:style w:type="paragraph" w:customStyle="1" w:styleId="A46C830F7F0B42F2882B6905B43D267A">
    <w:name w:val="A46C830F7F0B42F2882B6905B43D267A"/>
    <w:rsid w:val="002878C8"/>
  </w:style>
  <w:style w:type="paragraph" w:customStyle="1" w:styleId="B0CE61FC79BC45C4ABCE6453F349C988">
    <w:name w:val="B0CE61FC79BC45C4ABCE6453F349C988"/>
    <w:rsid w:val="002878C8"/>
  </w:style>
  <w:style w:type="paragraph" w:customStyle="1" w:styleId="26C524D31E814C588A8EA5C1F55C198E">
    <w:name w:val="26C524D31E814C588A8EA5C1F55C198E"/>
    <w:rsid w:val="002878C8"/>
  </w:style>
  <w:style w:type="paragraph" w:customStyle="1" w:styleId="01D24D380D7C48CA8B40DBDBC6086A5C">
    <w:name w:val="01D24D380D7C48CA8B40DBDBC6086A5C"/>
    <w:rsid w:val="002878C8"/>
  </w:style>
  <w:style w:type="paragraph" w:customStyle="1" w:styleId="4C2D6971C48046BBB130B0187449D105">
    <w:name w:val="4C2D6971C48046BBB130B0187449D105"/>
    <w:rsid w:val="00287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Иванов Иван Иванович</CompanyAddress>
  <CompanyPhone/>
  <CompanyFax>Телефон 33-22-21 факс 2211-11-1 </CompanyFax>
  <CompanyEmail>Генеральный директор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01862B-A85A-4BC7-B452-86FC5835411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07875C6-36DE-4871-A48B-FE07425D8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2E65F8-010C-4557-BB4D-8A555F402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Визитные карточки (синий переплетающийся узор)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ООО «Домашний компьютер»</dc:description>
  <cp:lastModifiedBy/>
  <cp:revision>1</cp:revision>
  <dcterms:created xsi:type="dcterms:W3CDTF">2021-06-23T09:25:00Z</dcterms:created>
  <dcterms:modified xsi:type="dcterms:W3CDTF">2021-06-23T10:17:00Z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